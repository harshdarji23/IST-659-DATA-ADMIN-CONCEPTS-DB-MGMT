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566344" w14:textId="688BCFC1" w:rsidR="00EB34B0" w:rsidRPr="004C6317" w:rsidRDefault="004C6317" w:rsidP="004C631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IST 659 – M002 – Fall</w:t>
      </w:r>
      <w:r w:rsidR="00AD293A">
        <w:rPr>
          <w:rFonts w:ascii="Arial" w:hAnsi="Arial" w:cs="Arial"/>
          <w:b/>
          <w:sz w:val="24"/>
        </w:rPr>
        <w:t xml:space="preserve"> 2018 </w:t>
      </w:r>
      <w:r w:rsidR="00A0240C">
        <w:rPr>
          <w:rFonts w:ascii="Arial" w:hAnsi="Arial" w:cs="Arial" w:hint="eastAsia"/>
          <w:b/>
          <w:sz w:val="24"/>
        </w:rPr>
        <w:t xml:space="preserve">Lab </w:t>
      </w:r>
      <w:r w:rsidR="008A07BB">
        <w:rPr>
          <w:rFonts w:ascii="Arial" w:hAnsi="Arial" w:cs="Arial"/>
          <w:b/>
          <w:sz w:val="24"/>
        </w:rPr>
        <w:t>1</w:t>
      </w:r>
      <w:bookmarkStart w:id="0" w:name="_GoBack"/>
      <w:bookmarkEnd w:id="0"/>
    </w:p>
    <w:p w14:paraId="042B0EE2" w14:textId="77777777" w:rsidR="00FA3517" w:rsidRDefault="00FA3517" w:rsidP="007A12A0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In</w:t>
      </w:r>
      <w:r>
        <w:rPr>
          <w:rFonts w:ascii="Times New Roman" w:hAnsi="Times New Roman" w:hint="eastAsia"/>
        </w:rPr>
        <w:t xml:space="preserve"> this lab, </w:t>
      </w:r>
      <w:r>
        <w:rPr>
          <w:rFonts w:ascii="Times New Roman" w:hAnsi="Times New Roman"/>
        </w:rPr>
        <w:t>y</w:t>
      </w:r>
      <w:r>
        <w:rPr>
          <w:rFonts w:ascii="Times New Roman" w:hAnsi="Times New Roman" w:hint="eastAsia"/>
        </w:rPr>
        <w:t xml:space="preserve">ou need to use MS </w:t>
      </w:r>
      <w:r w:rsidRPr="00261059">
        <w:rPr>
          <w:rFonts w:ascii="Times New Roman" w:hAnsi="Times New Roman"/>
        </w:rPr>
        <w:t xml:space="preserve">Visio to create relational data models for </w:t>
      </w:r>
      <w:r>
        <w:rPr>
          <w:rFonts w:ascii="Times New Roman" w:hAnsi="Times New Roman"/>
        </w:rPr>
        <w:t>the following two business rules. Remember to declare</w:t>
      </w:r>
      <w:r w:rsidRPr="00261059">
        <w:rPr>
          <w:rFonts w:ascii="Times New Roman" w:hAnsi="Times New Roman"/>
        </w:rPr>
        <w:t xml:space="preserve"> </w:t>
      </w:r>
      <w:r w:rsidRPr="00CB65A5">
        <w:rPr>
          <w:rFonts w:ascii="Times New Roman" w:hAnsi="Times New Roman"/>
          <w:b/>
        </w:rPr>
        <w:t>necessary assumptions</w:t>
      </w:r>
      <w:r>
        <w:rPr>
          <w:rFonts w:ascii="Times New Roman" w:hAnsi="Times New Roman"/>
        </w:rPr>
        <w:t xml:space="preserve"> </w:t>
      </w:r>
      <w:r w:rsidRPr="00CB65A5">
        <w:rPr>
          <w:rFonts w:ascii="Times New Roman" w:hAnsi="Times New Roman"/>
          <w:b/>
        </w:rPr>
        <w:t>(business rules)</w:t>
      </w:r>
      <w:r w:rsidRPr="00261059">
        <w:rPr>
          <w:rFonts w:ascii="Times New Roman" w:hAnsi="Times New Roman"/>
        </w:rPr>
        <w:t xml:space="preserve"> for the entities</w:t>
      </w:r>
      <w:r>
        <w:rPr>
          <w:rFonts w:ascii="Times New Roman" w:hAnsi="Times New Roman"/>
        </w:rPr>
        <w:t>, if they cannot be presented in your E-R diagram</w:t>
      </w:r>
      <w:r w:rsidRPr="00261059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If you think the business rules are not sufficient for your diagrams, please add comments to your diagram.</w:t>
      </w:r>
    </w:p>
    <w:p w14:paraId="02E6AC27" w14:textId="77777777" w:rsidR="00194F30" w:rsidRPr="007A12A0" w:rsidRDefault="00194F30" w:rsidP="00291412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you find the </w:t>
      </w:r>
      <w:r w:rsidR="00BD719B">
        <w:rPr>
          <w:rFonts w:ascii="Times New Roman" w:hAnsi="Times New Roman"/>
        </w:rPr>
        <w:t xml:space="preserve">following </w:t>
      </w:r>
      <w:r>
        <w:rPr>
          <w:rFonts w:ascii="Times New Roman" w:hAnsi="Times New Roman"/>
        </w:rPr>
        <w:t xml:space="preserve">description is not sufficient, please feel free to </w:t>
      </w:r>
      <w:r w:rsidRPr="00A437FF">
        <w:rPr>
          <w:rFonts w:ascii="Times New Roman" w:hAnsi="Times New Roman" w:hint="eastAsia"/>
          <w:b/>
        </w:rPr>
        <w:t xml:space="preserve">clarify </w:t>
      </w:r>
      <w:r>
        <w:rPr>
          <w:rFonts w:ascii="Times New Roman" w:hAnsi="Times New Roman"/>
          <w:b/>
        </w:rPr>
        <w:t>your</w:t>
      </w:r>
      <w:r w:rsidRPr="00A437FF">
        <w:rPr>
          <w:rFonts w:ascii="Times New Roman" w:hAnsi="Times New Roman" w:hint="eastAsia"/>
          <w:b/>
        </w:rPr>
        <w:t xml:space="preserve"> assumptions </w:t>
      </w:r>
      <w:r>
        <w:rPr>
          <w:rFonts w:ascii="Times New Roman" w:hAnsi="Times New Roman"/>
          <w:b/>
        </w:rPr>
        <w:t>by providing your</w:t>
      </w:r>
      <w:r w:rsidR="00BD719B">
        <w:rPr>
          <w:rFonts w:ascii="Times New Roman" w:hAnsi="Times New Roman"/>
          <w:b/>
        </w:rPr>
        <w:t xml:space="preserve"> </w:t>
      </w:r>
      <w:r w:rsidR="00EA4588">
        <w:rPr>
          <w:rFonts w:ascii="Times New Roman" w:hAnsi="Times New Roman"/>
          <w:b/>
        </w:rPr>
        <w:t xml:space="preserve">revised business rules along with </w:t>
      </w:r>
      <w:r w:rsidR="00291412">
        <w:rPr>
          <w:rFonts w:ascii="Times New Roman" w:hAnsi="Times New Roman"/>
          <w:b/>
        </w:rPr>
        <w:t>the</w:t>
      </w:r>
      <w:r w:rsidR="00EA4588">
        <w:rPr>
          <w:rFonts w:ascii="Times New Roman" w:hAnsi="Times New Roman"/>
          <w:b/>
        </w:rPr>
        <w:t xml:space="preserve"> ER Diagram</w:t>
      </w:r>
      <w:r w:rsidR="00003847">
        <w:rPr>
          <w:rFonts w:ascii="Times New Roman" w:hAnsi="Times New Roman"/>
          <w:b/>
        </w:rPr>
        <w:t xml:space="preserve"> (ERD)</w:t>
      </w:r>
      <w:r>
        <w:rPr>
          <w:rFonts w:ascii="Times New Roman" w:hAnsi="Times New Roman"/>
          <w:b/>
        </w:rPr>
        <w:t xml:space="preserve"> in your lab </w:t>
      </w:r>
      <w:r w:rsidR="00BD719B">
        <w:rPr>
          <w:rFonts w:ascii="Times New Roman" w:hAnsi="Times New Roman"/>
          <w:b/>
        </w:rPr>
        <w:t>report</w:t>
      </w:r>
      <w:r w:rsidRPr="00A437FF">
        <w:rPr>
          <w:rFonts w:ascii="Times New Roman" w:hAnsi="Times New Roman" w:hint="eastAsia"/>
          <w:b/>
        </w:rPr>
        <w:t>.</w:t>
      </w:r>
    </w:p>
    <w:p w14:paraId="6667028C" w14:textId="77777777" w:rsidR="00261059" w:rsidRDefault="00F54153" w:rsidP="007A12A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Business Rules (Questions)</w:t>
      </w:r>
      <w:r w:rsidR="00FA3517">
        <w:rPr>
          <w:rFonts w:ascii="Times New Roman" w:hAnsi="Times New Roman"/>
          <w:b/>
        </w:rPr>
        <w:t>:</w:t>
      </w:r>
    </w:p>
    <w:p w14:paraId="18D99F6A" w14:textId="77777777" w:rsidR="00C603FB" w:rsidRPr="00DB3956" w:rsidRDefault="00C603FB" w:rsidP="00C603FB">
      <w:pPr>
        <w:numPr>
          <w:ilvl w:val="0"/>
          <w:numId w:val="9"/>
        </w:numPr>
        <w:rPr>
          <w:rFonts w:ascii="Times New Roman" w:hAnsi="Times New Roman"/>
          <w:i/>
        </w:rPr>
      </w:pPr>
      <w:r w:rsidRPr="00DB3956">
        <w:rPr>
          <w:rFonts w:ascii="Times New Roman" w:hAnsi="Times New Roman"/>
          <w:i/>
        </w:rPr>
        <w:t>Each company hires at least one employee</w:t>
      </w:r>
      <w:r w:rsidR="00404CCA">
        <w:rPr>
          <w:rFonts w:ascii="Times New Roman" w:hAnsi="Times New Roman"/>
          <w:i/>
        </w:rPr>
        <w:t>; and an employee cannot work for more than one company.</w:t>
      </w:r>
      <w:r w:rsidRPr="00DB3956">
        <w:rPr>
          <w:rFonts w:ascii="Times New Roman" w:hAnsi="Times New Roman"/>
          <w:i/>
        </w:rPr>
        <w:t xml:space="preserve"> </w:t>
      </w:r>
      <w:r w:rsidR="00404CCA" w:rsidRPr="00313566">
        <w:rPr>
          <w:rFonts w:ascii="Times New Roman" w:hAnsi="Times New Roman"/>
          <w:i/>
        </w:rPr>
        <w:t>Each company must have at</w:t>
      </w:r>
      <w:r w:rsidR="00404CCA">
        <w:rPr>
          <w:rFonts w:ascii="Times New Roman" w:hAnsi="Times New Roman"/>
          <w:i/>
        </w:rPr>
        <w:t xml:space="preserve"> </w:t>
      </w:r>
      <w:r w:rsidR="00404CCA" w:rsidRPr="00313566">
        <w:rPr>
          <w:rFonts w:ascii="Times New Roman" w:hAnsi="Times New Roman"/>
          <w:i/>
        </w:rPr>
        <w:t>least one project</w:t>
      </w:r>
      <w:r w:rsidR="00404CCA">
        <w:rPr>
          <w:rFonts w:ascii="Times New Roman" w:hAnsi="Times New Roman"/>
          <w:i/>
        </w:rPr>
        <w:t>; a</w:t>
      </w:r>
      <w:r w:rsidRPr="00DB3956">
        <w:rPr>
          <w:rFonts w:ascii="Times New Roman" w:hAnsi="Times New Roman"/>
          <w:i/>
        </w:rPr>
        <w:t xml:space="preserve"> project </w:t>
      </w:r>
      <w:r w:rsidR="00274A2C">
        <w:rPr>
          <w:rFonts w:ascii="Times New Roman" w:hAnsi="Times New Roman"/>
          <w:i/>
        </w:rPr>
        <w:t>must be organized by at least one</w:t>
      </w:r>
      <w:r w:rsidRPr="00DB3956">
        <w:rPr>
          <w:rFonts w:ascii="Times New Roman" w:hAnsi="Times New Roman"/>
          <w:i/>
        </w:rPr>
        <w:t xml:space="preserve"> company. </w:t>
      </w:r>
      <w:r w:rsidR="00404CCA">
        <w:rPr>
          <w:rFonts w:ascii="Times New Roman" w:hAnsi="Times New Roman"/>
          <w:i/>
        </w:rPr>
        <w:t>A</w:t>
      </w:r>
      <w:r w:rsidR="00404CCA" w:rsidRPr="00313566">
        <w:rPr>
          <w:rFonts w:ascii="Times New Roman" w:hAnsi="Times New Roman"/>
          <w:i/>
        </w:rPr>
        <w:t xml:space="preserve">n employee </w:t>
      </w:r>
      <w:r w:rsidR="00404CCA">
        <w:rPr>
          <w:rFonts w:ascii="Times New Roman" w:hAnsi="Times New Roman"/>
          <w:i/>
        </w:rPr>
        <w:t xml:space="preserve">may or may not work in </w:t>
      </w:r>
      <w:r w:rsidR="002C3608">
        <w:rPr>
          <w:rFonts w:ascii="Times New Roman" w:hAnsi="Times New Roman"/>
          <w:i/>
        </w:rPr>
        <w:t>several</w:t>
      </w:r>
      <w:r w:rsidR="00404CCA" w:rsidRPr="00313566">
        <w:rPr>
          <w:rFonts w:ascii="Times New Roman" w:hAnsi="Times New Roman"/>
          <w:i/>
        </w:rPr>
        <w:t xml:space="preserve"> projects</w:t>
      </w:r>
      <w:r w:rsidR="00404CCA">
        <w:rPr>
          <w:rFonts w:ascii="Times New Roman" w:hAnsi="Times New Roman"/>
          <w:i/>
        </w:rPr>
        <w:t>; e</w:t>
      </w:r>
      <w:r w:rsidRPr="00DB3956">
        <w:rPr>
          <w:rFonts w:ascii="Times New Roman" w:hAnsi="Times New Roman"/>
          <w:i/>
        </w:rPr>
        <w:t>ach project must have at</w:t>
      </w:r>
      <w:r w:rsidR="00404CCA">
        <w:rPr>
          <w:rFonts w:ascii="Times New Roman" w:hAnsi="Times New Roman"/>
          <w:i/>
        </w:rPr>
        <w:t xml:space="preserve"> </w:t>
      </w:r>
      <w:r w:rsidRPr="00DB3956">
        <w:rPr>
          <w:rFonts w:ascii="Times New Roman" w:hAnsi="Times New Roman"/>
          <w:i/>
        </w:rPr>
        <w:t>least one employee.</w:t>
      </w:r>
    </w:p>
    <w:p w14:paraId="6FC554DC" w14:textId="77777777" w:rsidR="00C603FB" w:rsidRPr="00117961" w:rsidRDefault="002B2B0A" w:rsidP="00BD6890">
      <w:pPr>
        <w:numPr>
          <w:ilvl w:val="0"/>
          <w:numId w:val="9"/>
        </w:num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Please create yo</w:t>
      </w:r>
      <w:r w:rsidR="000144DF">
        <w:rPr>
          <w:rFonts w:ascii="Times New Roman" w:hAnsi="Times New Roman"/>
          <w:i/>
        </w:rPr>
        <w:t>ur own business rules for a one-to-</w:t>
      </w:r>
      <w:r>
        <w:rPr>
          <w:rFonts w:ascii="Times New Roman" w:hAnsi="Times New Roman"/>
          <w:i/>
        </w:rPr>
        <w:t>many relationship</w:t>
      </w:r>
      <w:r w:rsidR="00117961" w:rsidRPr="00117961">
        <w:rPr>
          <w:rFonts w:ascii="Times New Roman" w:hAnsi="Times New Roman"/>
          <w:i/>
        </w:rPr>
        <w:t>.</w:t>
      </w:r>
      <w:r w:rsidR="00E96904">
        <w:rPr>
          <w:rFonts w:ascii="Times New Roman" w:hAnsi="Times New Roman"/>
          <w:i/>
        </w:rPr>
        <w:t xml:space="preserve"> Make sure your business rules are clear, concise, accurate, and completed for you to draw the ER diagram.</w:t>
      </w:r>
    </w:p>
    <w:p w14:paraId="00557456" w14:textId="77777777" w:rsidR="00D45A74" w:rsidRPr="004C54DE" w:rsidRDefault="001A57AF" w:rsidP="004C54DE">
      <w:pPr>
        <w:rPr>
          <w:rFonts w:ascii="Times New Roman" w:hAnsi="Times New Roman"/>
          <w:b/>
        </w:rPr>
      </w:pPr>
      <w:r w:rsidRPr="004C54DE">
        <w:rPr>
          <w:rFonts w:ascii="Times New Roman" w:hAnsi="Times New Roman"/>
          <w:b/>
        </w:rPr>
        <w:t>Create</w:t>
      </w:r>
      <w:r w:rsidR="00D45A74" w:rsidRPr="004C54DE">
        <w:rPr>
          <w:rFonts w:ascii="Times New Roman" w:hAnsi="Times New Roman"/>
          <w:b/>
        </w:rPr>
        <w:t xml:space="preserve"> ERDs </w:t>
      </w:r>
      <w:r w:rsidR="005B143F">
        <w:rPr>
          <w:rFonts w:ascii="Times New Roman" w:hAnsi="Times New Roman"/>
          <w:b/>
        </w:rPr>
        <w:t>using Visio</w:t>
      </w:r>
      <w:r w:rsidR="003D6303" w:rsidRPr="004C54DE">
        <w:rPr>
          <w:rFonts w:ascii="Times New Roman" w:hAnsi="Times New Roman"/>
          <w:b/>
        </w:rPr>
        <w:t xml:space="preserve"> </w:t>
      </w:r>
      <w:r w:rsidR="00D45A74" w:rsidRPr="004C54DE">
        <w:rPr>
          <w:rFonts w:ascii="Times New Roman" w:hAnsi="Times New Roman"/>
          <w:b/>
        </w:rPr>
        <w:t>according to the following instruction</w:t>
      </w:r>
      <w:r w:rsidR="005B143F">
        <w:rPr>
          <w:rFonts w:ascii="Times New Roman" w:hAnsi="Times New Roman"/>
          <w:b/>
        </w:rPr>
        <w:t>s</w:t>
      </w:r>
      <w:r w:rsidR="004A7C6D">
        <w:rPr>
          <w:rFonts w:ascii="Times New Roman" w:hAnsi="Times New Roman"/>
          <w:b/>
        </w:rPr>
        <w:t xml:space="preserve"> for (1) and (2) above:</w:t>
      </w:r>
    </w:p>
    <w:p w14:paraId="695CB6D2" w14:textId="77777777" w:rsidR="00D45A74" w:rsidRPr="00D45A74" w:rsidRDefault="00D45A74" w:rsidP="00000E31">
      <w:pPr>
        <w:numPr>
          <w:ilvl w:val="0"/>
          <w:numId w:val="10"/>
        </w:numPr>
        <w:ind w:left="1260" w:hanging="540"/>
        <w:rPr>
          <w:rFonts w:ascii="Times New Roman" w:hAnsi="Times New Roman"/>
        </w:rPr>
      </w:pPr>
      <w:r w:rsidRPr="00D45A74">
        <w:rPr>
          <w:rFonts w:ascii="Times New Roman" w:hAnsi="Times New Roman"/>
        </w:rPr>
        <w:t xml:space="preserve">Create necessary entities, and give appropriate names to them. </w:t>
      </w:r>
    </w:p>
    <w:p w14:paraId="24DE7D3E" w14:textId="77777777" w:rsidR="00D45A74" w:rsidRPr="00D45A74" w:rsidRDefault="00D45A74" w:rsidP="00000E31">
      <w:pPr>
        <w:numPr>
          <w:ilvl w:val="0"/>
          <w:numId w:val="10"/>
        </w:numPr>
        <w:ind w:left="1260" w:hanging="540"/>
        <w:rPr>
          <w:rFonts w:ascii="Times New Roman" w:hAnsi="Times New Roman"/>
        </w:rPr>
      </w:pPr>
      <w:r w:rsidRPr="00D45A74">
        <w:rPr>
          <w:rFonts w:ascii="Times New Roman" w:hAnsi="Times New Roman"/>
        </w:rPr>
        <w:t>Add</w:t>
      </w:r>
      <w:r>
        <w:rPr>
          <w:rFonts w:ascii="Times New Roman" w:hAnsi="Times New Roman"/>
        </w:rPr>
        <w:t xml:space="preserve"> attributes</w:t>
      </w:r>
      <w:r w:rsidR="00FA3517">
        <w:rPr>
          <w:rFonts w:ascii="Times New Roman" w:hAnsi="Times New Roman"/>
        </w:rPr>
        <w:t xml:space="preserve"> to the entities</w:t>
      </w:r>
      <w:r>
        <w:rPr>
          <w:rFonts w:ascii="Times New Roman" w:hAnsi="Times New Roman"/>
        </w:rPr>
        <w:t>. Make sure the</w:t>
      </w:r>
      <w:r w:rsidRPr="00D45A74">
        <w:rPr>
          <w:rFonts w:ascii="Times New Roman" w:hAnsi="Times New Roman"/>
        </w:rPr>
        <w:t xml:space="preserve"> attributes are at atomic level using good naming conventions (no composite </w:t>
      </w:r>
      <w:r w:rsidRPr="009F2C1A">
        <w:rPr>
          <w:rFonts w:ascii="Times New Roman" w:hAnsi="Times New Roman"/>
        </w:rPr>
        <w:t>attribute</w:t>
      </w:r>
      <w:r w:rsidR="006B272D">
        <w:rPr>
          <w:rFonts w:ascii="Times New Roman" w:hAnsi="Times New Roman"/>
        </w:rPr>
        <w:t>s</w:t>
      </w:r>
      <w:r w:rsidRPr="00D45A74">
        <w:rPr>
          <w:rFonts w:ascii="Times New Roman" w:hAnsi="Times New Roman"/>
        </w:rPr>
        <w:t>, no multi-value attribute</w:t>
      </w:r>
      <w:r w:rsidR="006B272D">
        <w:rPr>
          <w:rFonts w:ascii="Times New Roman" w:hAnsi="Times New Roman"/>
        </w:rPr>
        <w:t>s</w:t>
      </w:r>
      <w:r w:rsidRPr="00D45A74">
        <w:rPr>
          <w:rFonts w:ascii="Times New Roman" w:hAnsi="Times New Roman"/>
        </w:rPr>
        <w:t>).</w:t>
      </w:r>
    </w:p>
    <w:p w14:paraId="06778B6B" w14:textId="77777777" w:rsidR="00D45A74" w:rsidRPr="00D45A74" w:rsidRDefault="00D45A74" w:rsidP="0070553B">
      <w:pPr>
        <w:numPr>
          <w:ilvl w:val="0"/>
          <w:numId w:val="10"/>
        </w:numPr>
        <w:ind w:left="1260" w:hanging="540"/>
        <w:rPr>
          <w:rFonts w:ascii="Times New Roman" w:hAnsi="Times New Roman"/>
        </w:rPr>
      </w:pPr>
      <w:r w:rsidRPr="00D45A74">
        <w:rPr>
          <w:rFonts w:ascii="Times New Roman" w:hAnsi="Times New Roman"/>
        </w:rPr>
        <w:t>Establish relationships between entities</w:t>
      </w:r>
      <w:r w:rsidR="0070553B">
        <w:rPr>
          <w:rFonts w:ascii="Times New Roman" w:hAnsi="Times New Roman"/>
        </w:rPr>
        <w:t xml:space="preserve"> and g</w:t>
      </w:r>
      <w:r w:rsidRPr="00D45A74">
        <w:rPr>
          <w:rFonts w:ascii="Times New Roman" w:hAnsi="Times New Roman"/>
        </w:rPr>
        <w:t xml:space="preserve">ive the </w:t>
      </w:r>
      <w:r w:rsidR="00F5653A">
        <w:rPr>
          <w:rFonts w:ascii="Times New Roman" w:hAnsi="Times New Roman"/>
        </w:rPr>
        <w:t>relationships appropriate names.</w:t>
      </w:r>
    </w:p>
    <w:p w14:paraId="332C3DD2" w14:textId="77777777" w:rsidR="00D103B4" w:rsidRDefault="00D45A74" w:rsidP="00000E31">
      <w:pPr>
        <w:numPr>
          <w:ilvl w:val="0"/>
          <w:numId w:val="10"/>
        </w:numPr>
        <w:ind w:left="1260" w:hanging="540"/>
        <w:rPr>
          <w:rFonts w:ascii="Times New Roman" w:hAnsi="Times New Roman"/>
        </w:rPr>
      </w:pPr>
      <w:r w:rsidRPr="00D45A74">
        <w:rPr>
          <w:rFonts w:ascii="Times New Roman" w:hAnsi="Times New Roman"/>
        </w:rPr>
        <w:t>Mark correct cardinality of the relationships.</w:t>
      </w:r>
    </w:p>
    <w:p w14:paraId="434C72BC" w14:textId="77777777" w:rsidR="002842CA" w:rsidRPr="00D7434F" w:rsidRDefault="002842CA" w:rsidP="00D7434F">
      <w:pPr>
        <w:numPr>
          <w:ilvl w:val="0"/>
          <w:numId w:val="10"/>
        </w:numPr>
        <w:ind w:left="1260" w:hanging="540"/>
        <w:rPr>
          <w:rFonts w:ascii="Times New Roman" w:hAnsi="Times New Roman"/>
        </w:rPr>
      </w:pPr>
      <w:r>
        <w:rPr>
          <w:rFonts w:ascii="Times New Roman" w:hAnsi="Times New Roman"/>
        </w:rPr>
        <w:t>Articulate any additional business rules which could not be articulated via the ERD</w:t>
      </w:r>
      <w:r w:rsidR="00F5653A">
        <w:rPr>
          <w:rFonts w:ascii="Times New Roman" w:hAnsi="Times New Roman"/>
        </w:rPr>
        <w:t>.</w:t>
      </w:r>
    </w:p>
    <w:p w14:paraId="66DA8124" w14:textId="77777777" w:rsidR="00EB34B0" w:rsidRPr="00163C40" w:rsidRDefault="00EB34B0" w:rsidP="004C54DE">
      <w:pPr>
        <w:rPr>
          <w:rFonts w:ascii="Times New Roman" w:hAnsi="Times New Roman"/>
          <w:b/>
        </w:rPr>
      </w:pPr>
      <w:r w:rsidRPr="00163C40">
        <w:rPr>
          <w:rFonts w:ascii="Times New Roman" w:hAnsi="Times New Roman"/>
          <w:b/>
        </w:rPr>
        <w:t>Submission instruction</w:t>
      </w:r>
    </w:p>
    <w:p w14:paraId="67994307" w14:textId="77777777" w:rsidR="00437F38" w:rsidRDefault="00EB34B0" w:rsidP="00A4442A">
      <w:pPr>
        <w:rPr>
          <w:rFonts w:ascii="Times New Roman" w:hAnsi="Times New Roman"/>
          <w:b/>
        </w:rPr>
      </w:pPr>
      <w:r w:rsidRPr="00163C40">
        <w:rPr>
          <w:rFonts w:ascii="Times New Roman" w:hAnsi="Times New Roman"/>
        </w:rPr>
        <w:t xml:space="preserve">Please submit your </w:t>
      </w:r>
      <w:r>
        <w:rPr>
          <w:rFonts w:ascii="Times New Roman" w:hAnsi="Times New Roman" w:hint="eastAsia"/>
        </w:rPr>
        <w:t xml:space="preserve">lab </w:t>
      </w:r>
      <w:r w:rsidRPr="00163C40">
        <w:rPr>
          <w:rFonts w:ascii="Times New Roman" w:hAnsi="Times New Roman"/>
        </w:rPr>
        <w:t>report (including the ERD</w:t>
      </w:r>
      <w:r w:rsidR="00773B92">
        <w:rPr>
          <w:rFonts w:ascii="Times New Roman" w:hAnsi="Times New Roman" w:hint="eastAsia"/>
        </w:rPr>
        <w:t>s and</w:t>
      </w:r>
      <w:r w:rsidRPr="00163C40">
        <w:rPr>
          <w:rFonts w:ascii="Times New Roman" w:hAnsi="Times New Roman"/>
        </w:rPr>
        <w:t xml:space="preserve"> screensho</w:t>
      </w:r>
      <w:r w:rsidR="00773B92">
        <w:rPr>
          <w:rFonts w:ascii="Times New Roman" w:hAnsi="Times New Roman"/>
        </w:rPr>
        <w:t>t</w:t>
      </w:r>
      <w:r w:rsidR="00773B92">
        <w:rPr>
          <w:rFonts w:ascii="Times New Roman" w:hAnsi="Times New Roman" w:hint="eastAsia"/>
        </w:rPr>
        <w:t>s</w:t>
      </w:r>
      <w:r w:rsidRPr="00163C40">
        <w:rPr>
          <w:rFonts w:ascii="Times New Roman" w:hAnsi="Times New Roman"/>
        </w:rPr>
        <w:t xml:space="preserve">) in </w:t>
      </w:r>
      <w:r w:rsidRPr="00163C40">
        <w:rPr>
          <w:rFonts w:ascii="Times New Roman" w:hAnsi="Times New Roman"/>
          <w:b/>
        </w:rPr>
        <w:t>one</w:t>
      </w:r>
      <w:r w:rsidR="00D67427">
        <w:rPr>
          <w:rFonts w:ascii="Times New Roman" w:hAnsi="Times New Roman"/>
        </w:rPr>
        <w:t xml:space="preserve"> </w:t>
      </w:r>
      <w:r w:rsidR="00A21EDF">
        <w:rPr>
          <w:rFonts w:ascii="Times New Roman" w:hAnsi="Times New Roman"/>
          <w:b/>
        </w:rPr>
        <w:t>W</w:t>
      </w:r>
      <w:r w:rsidR="0058244A">
        <w:rPr>
          <w:rFonts w:ascii="Times New Roman" w:hAnsi="Times New Roman"/>
          <w:b/>
        </w:rPr>
        <w:t>ORD</w:t>
      </w:r>
      <w:r w:rsidR="00D67427">
        <w:rPr>
          <w:rFonts w:ascii="Times New Roman" w:hAnsi="Times New Roman" w:hint="eastAsia"/>
          <w:b/>
        </w:rPr>
        <w:t xml:space="preserve"> </w:t>
      </w:r>
      <w:r w:rsidRPr="00163C40">
        <w:rPr>
          <w:rFonts w:ascii="Times New Roman" w:hAnsi="Times New Roman"/>
        </w:rPr>
        <w:t xml:space="preserve">file to </w:t>
      </w:r>
      <w:proofErr w:type="spellStart"/>
      <w:r w:rsidRPr="00163C40">
        <w:rPr>
          <w:rFonts w:ascii="Times New Roman" w:hAnsi="Times New Roman"/>
        </w:rPr>
        <w:t>BlackBoard</w:t>
      </w:r>
      <w:proofErr w:type="spellEnd"/>
      <w:r w:rsidRPr="00163C40">
        <w:rPr>
          <w:rFonts w:ascii="Times New Roman" w:hAnsi="Times New Roman"/>
        </w:rPr>
        <w:t xml:space="preserve">. Name your </w:t>
      </w:r>
      <w:r w:rsidR="00196221">
        <w:rPr>
          <w:rFonts w:ascii="Times New Roman" w:hAnsi="Times New Roman"/>
        </w:rPr>
        <w:t>file in this format “IST659-</w:t>
      </w:r>
      <w:r w:rsidR="00A4442A">
        <w:rPr>
          <w:rFonts w:ascii="Times New Roman" w:hAnsi="Times New Roman"/>
        </w:rPr>
        <w:t xml:space="preserve"> </w:t>
      </w:r>
      <w:r w:rsidR="00196221">
        <w:rPr>
          <w:rFonts w:ascii="Times New Roman" w:hAnsi="Times New Roman"/>
        </w:rPr>
        <w:t>lab</w:t>
      </w:r>
      <w:r w:rsidR="00A4442A">
        <w:rPr>
          <w:rFonts w:ascii="Times New Roman" w:hAnsi="Times New Roman"/>
        </w:rPr>
        <w:t>1</w:t>
      </w:r>
      <w:r w:rsidR="001B7AA5">
        <w:rPr>
          <w:rFonts w:ascii="Times New Roman" w:hAnsi="Times New Roman"/>
        </w:rPr>
        <w:t>-Lastname-Firstname</w:t>
      </w:r>
      <w:r w:rsidRPr="00163C40">
        <w:rPr>
          <w:rFonts w:ascii="Times New Roman" w:hAnsi="Times New Roman"/>
        </w:rPr>
        <w:t>”.</w:t>
      </w:r>
    </w:p>
    <w:p w14:paraId="7DAD5488" w14:textId="77777777" w:rsidR="00B80035" w:rsidRDefault="00EB34B0" w:rsidP="003D35D5">
      <w:pPr>
        <w:rPr>
          <w:rFonts w:ascii="Times New Roman" w:hAnsi="Times New Roman"/>
          <w:b/>
        </w:rPr>
      </w:pPr>
      <w:r w:rsidRPr="00163C40">
        <w:rPr>
          <w:rFonts w:ascii="Times New Roman" w:hAnsi="Times New Roman"/>
          <w:b/>
        </w:rPr>
        <w:t>Due date</w:t>
      </w:r>
      <w:r w:rsidR="00685F10">
        <w:rPr>
          <w:rFonts w:ascii="Times New Roman" w:hAnsi="Times New Roman"/>
        </w:rPr>
        <w:t xml:space="preserve"> </w:t>
      </w:r>
      <w:r w:rsidR="00685F10">
        <w:rPr>
          <w:rFonts w:ascii="Times New Roman" w:hAnsi="Times New Roman"/>
        </w:rPr>
        <w:tab/>
      </w:r>
      <w:r w:rsidRPr="00163C40">
        <w:rPr>
          <w:rFonts w:ascii="Times New Roman" w:hAnsi="Times New Roman"/>
        </w:rPr>
        <w:t>The la</w:t>
      </w:r>
      <w:r>
        <w:rPr>
          <w:rFonts w:ascii="Times New Roman" w:hAnsi="Times New Roman"/>
        </w:rPr>
        <w:t xml:space="preserve">b report is due </w:t>
      </w:r>
      <w:r w:rsidR="00392D4C">
        <w:rPr>
          <w:rFonts w:ascii="Times New Roman" w:hAnsi="Times New Roman"/>
          <w:color w:val="FF0000"/>
        </w:rPr>
        <w:t xml:space="preserve">on </w:t>
      </w:r>
      <w:r w:rsidR="00392D4C" w:rsidRPr="00994420">
        <w:rPr>
          <w:rFonts w:ascii="Times New Roman" w:hAnsi="Times New Roman"/>
          <w:b/>
          <w:bCs/>
          <w:color w:val="FF0000"/>
        </w:rPr>
        <w:t xml:space="preserve">Friday </w:t>
      </w:r>
      <w:r w:rsidR="003D35D5">
        <w:rPr>
          <w:rFonts w:ascii="Times New Roman" w:hAnsi="Times New Roman"/>
          <w:b/>
          <w:bCs/>
          <w:color w:val="FF0000"/>
        </w:rPr>
        <w:t xml:space="preserve">9/14 </w:t>
      </w:r>
      <w:r w:rsidR="00392D4C" w:rsidRPr="00994420">
        <w:rPr>
          <w:rFonts w:ascii="Times New Roman" w:hAnsi="Times New Roman"/>
          <w:b/>
          <w:bCs/>
          <w:color w:val="FF0000"/>
        </w:rPr>
        <w:t>at midnight</w:t>
      </w:r>
      <w:r w:rsidR="0058244A">
        <w:rPr>
          <w:rFonts w:ascii="Times New Roman" w:hAnsi="Times New Roman"/>
          <w:color w:val="FF0000"/>
        </w:rPr>
        <w:t>.</w:t>
      </w:r>
    </w:p>
    <w:p w14:paraId="7D90E24F" w14:textId="77777777" w:rsidR="00394C0A" w:rsidRPr="008334B3" w:rsidRDefault="00394C0A" w:rsidP="00394C0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Grading C</w:t>
      </w:r>
      <w:r w:rsidRPr="008334B3">
        <w:rPr>
          <w:rFonts w:ascii="Times New Roman" w:hAnsi="Times New Roman"/>
          <w:b/>
        </w:rPr>
        <w:t xml:space="preserve">riteria for </w:t>
      </w:r>
      <w:r>
        <w:rPr>
          <w:rFonts w:ascii="Times New Roman" w:hAnsi="Times New Roman"/>
          <w:b/>
        </w:rPr>
        <w:t>L</w:t>
      </w:r>
      <w:r w:rsidRPr="008334B3">
        <w:rPr>
          <w:rFonts w:ascii="Times New Roman" w:hAnsi="Times New Roman"/>
          <w:b/>
        </w:rPr>
        <w:t>ab 1:</w:t>
      </w:r>
    </w:p>
    <w:p w14:paraId="3A46E91C" w14:textId="77777777" w:rsidR="00394C0A" w:rsidRDefault="00394C0A" w:rsidP="00DB3956">
      <w:pPr>
        <w:numPr>
          <w:ilvl w:val="0"/>
          <w:numId w:val="4"/>
        </w:numPr>
        <w:spacing w:after="120"/>
        <w:ind w:left="792"/>
        <w:rPr>
          <w:rFonts w:ascii="Times New Roman" w:hAnsi="Times New Roman"/>
        </w:rPr>
      </w:pPr>
      <w:r w:rsidRPr="008334B3">
        <w:rPr>
          <w:rFonts w:ascii="Times New Roman" w:hAnsi="Times New Roman"/>
        </w:rPr>
        <w:t>Appropriate assumptions   0.</w:t>
      </w:r>
      <w:r w:rsidR="0095138C">
        <w:rPr>
          <w:rFonts w:ascii="Times New Roman" w:hAnsi="Times New Roman"/>
        </w:rPr>
        <w:t>7</w:t>
      </w:r>
      <w:r w:rsidRPr="008334B3">
        <w:rPr>
          <w:rFonts w:ascii="Times New Roman" w:hAnsi="Times New Roman"/>
        </w:rPr>
        <w:t>5</w:t>
      </w:r>
      <w:r>
        <w:rPr>
          <w:rFonts w:ascii="Times New Roman" w:hAnsi="Times New Roman"/>
        </w:rPr>
        <w:t>pt</w:t>
      </w:r>
    </w:p>
    <w:p w14:paraId="4D69AD1D" w14:textId="77777777" w:rsidR="00394C0A" w:rsidRPr="008334B3" w:rsidRDefault="00394C0A" w:rsidP="00DB3956">
      <w:pPr>
        <w:numPr>
          <w:ilvl w:val="0"/>
          <w:numId w:val="4"/>
        </w:numPr>
        <w:spacing w:after="120"/>
        <w:ind w:left="792"/>
        <w:rPr>
          <w:rFonts w:ascii="Times New Roman" w:hAnsi="Times New Roman"/>
        </w:rPr>
      </w:pPr>
      <w:r w:rsidRPr="008334B3">
        <w:rPr>
          <w:rFonts w:ascii="Times New Roman" w:hAnsi="Times New Roman"/>
        </w:rPr>
        <w:t xml:space="preserve">Correct cardinality </w:t>
      </w:r>
      <w:r w:rsidR="00A70215">
        <w:rPr>
          <w:rFonts w:ascii="Times New Roman" w:hAnsi="Times New Roman"/>
        </w:rPr>
        <w:t>according to the assumptions   2</w:t>
      </w:r>
      <w:r>
        <w:rPr>
          <w:rFonts w:ascii="Times New Roman" w:hAnsi="Times New Roman"/>
        </w:rPr>
        <w:t>pt</w:t>
      </w:r>
    </w:p>
    <w:p w14:paraId="6A23187C" w14:textId="77777777" w:rsidR="00394C0A" w:rsidRPr="008334B3" w:rsidRDefault="00394C0A" w:rsidP="00DB3956">
      <w:pPr>
        <w:numPr>
          <w:ilvl w:val="0"/>
          <w:numId w:val="4"/>
        </w:numPr>
        <w:spacing w:after="120"/>
        <w:ind w:left="792"/>
        <w:rPr>
          <w:rFonts w:ascii="Times New Roman" w:hAnsi="Times New Roman"/>
        </w:rPr>
      </w:pPr>
      <w:r w:rsidRPr="008334B3">
        <w:rPr>
          <w:rFonts w:ascii="Times New Roman" w:hAnsi="Times New Roman"/>
        </w:rPr>
        <w:t xml:space="preserve">Correct relationship </w:t>
      </w:r>
      <w:r w:rsidR="00B74A7B">
        <w:rPr>
          <w:rFonts w:ascii="Times New Roman" w:hAnsi="Times New Roman"/>
        </w:rPr>
        <w:t xml:space="preserve">and names </w:t>
      </w:r>
      <w:r w:rsidRPr="008334B3">
        <w:rPr>
          <w:rFonts w:ascii="Times New Roman" w:hAnsi="Times New Roman"/>
        </w:rPr>
        <w:t>based on the assumptions   1</w:t>
      </w:r>
      <w:r>
        <w:rPr>
          <w:rFonts w:ascii="Times New Roman" w:hAnsi="Times New Roman"/>
        </w:rPr>
        <w:t>pt</w:t>
      </w:r>
    </w:p>
    <w:p w14:paraId="5F6F3CEA" w14:textId="77777777" w:rsidR="00394C0A" w:rsidRPr="008334B3" w:rsidRDefault="00394C0A" w:rsidP="00DB3956">
      <w:pPr>
        <w:numPr>
          <w:ilvl w:val="0"/>
          <w:numId w:val="4"/>
        </w:numPr>
        <w:spacing w:after="120"/>
        <w:ind w:left="792"/>
        <w:rPr>
          <w:rFonts w:ascii="Times New Roman" w:hAnsi="Times New Roman"/>
        </w:rPr>
      </w:pPr>
      <w:r w:rsidRPr="008334B3">
        <w:rPr>
          <w:rFonts w:ascii="Times New Roman" w:hAnsi="Times New Roman"/>
        </w:rPr>
        <w:t xml:space="preserve">Correct required/optional attributes  </w:t>
      </w:r>
      <w:r>
        <w:rPr>
          <w:rFonts w:ascii="Times New Roman" w:hAnsi="Times New Roman"/>
        </w:rPr>
        <w:t xml:space="preserve"> </w:t>
      </w:r>
      <w:r w:rsidRPr="008334B3">
        <w:rPr>
          <w:rFonts w:ascii="Times New Roman" w:hAnsi="Times New Roman"/>
        </w:rPr>
        <w:t>0.</w:t>
      </w:r>
      <w:r w:rsidR="0095138C">
        <w:rPr>
          <w:rFonts w:ascii="Times New Roman" w:hAnsi="Times New Roman"/>
        </w:rPr>
        <w:t>7</w:t>
      </w:r>
      <w:r w:rsidRPr="008334B3">
        <w:rPr>
          <w:rFonts w:ascii="Times New Roman" w:hAnsi="Times New Roman"/>
        </w:rPr>
        <w:t>5</w:t>
      </w:r>
      <w:r>
        <w:rPr>
          <w:rFonts w:ascii="Times New Roman" w:hAnsi="Times New Roman"/>
        </w:rPr>
        <w:t>pt</w:t>
      </w:r>
    </w:p>
    <w:p w14:paraId="4980BE1D" w14:textId="77777777" w:rsidR="00394C0A" w:rsidRPr="008334B3" w:rsidRDefault="0095138C" w:rsidP="00DB3956">
      <w:pPr>
        <w:numPr>
          <w:ilvl w:val="0"/>
          <w:numId w:val="4"/>
        </w:numPr>
        <w:spacing w:after="120"/>
        <w:ind w:left="792"/>
        <w:rPr>
          <w:rFonts w:ascii="Times New Roman" w:hAnsi="Times New Roman"/>
        </w:rPr>
      </w:pPr>
      <w:r>
        <w:rPr>
          <w:rFonts w:ascii="Times New Roman" w:hAnsi="Times New Roman"/>
        </w:rPr>
        <w:t>Understandable font and clear ERD</w:t>
      </w:r>
      <w:r w:rsidR="00394C0A" w:rsidRPr="008334B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screenshot</w:t>
      </w:r>
      <w:r w:rsidR="00394C0A" w:rsidRPr="008334B3">
        <w:rPr>
          <w:rFonts w:ascii="Times New Roman" w:hAnsi="Times New Roman"/>
        </w:rPr>
        <w:t xml:space="preserve"> 0.5</w:t>
      </w:r>
      <w:r w:rsidR="00394C0A">
        <w:rPr>
          <w:rFonts w:ascii="Times New Roman" w:hAnsi="Times New Roman"/>
        </w:rPr>
        <w:t>pt</w:t>
      </w:r>
    </w:p>
    <w:p w14:paraId="6B0A47F5" w14:textId="77777777" w:rsidR="00BA5C21" w:rsidRDefault="00394C0A">
      <w:r w:rsidRPr="00394C0A">
        <w:rPr>
          <w:rFonts w:ascii="Times New Roman" w:hAnsi="Times New Roman"/>
          <w:b/>
        </w:rPr>
        <w:t>Total: 5pt</w:t>
      </w:r>
    </w:p>
    <w:sectPr w:rsidR="00BA5C21" w:rsidSect="00D7434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125" w:right="1440" w:bottom="103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F965CF" w14:textId="77777777" w:rsidR="00036880" w:rsidRDefault="00036880" w:rsidP="00EB34B0">
      <w:pPr>
        <w:spacing w:after="0" w:line="240" w:lineRule="auto"/>
      </w:pPr>
      <w:r>
        <w:separator/>
      </w:r>
    </w:p>
  </w:endnote>
  <w:endnote w:type="continuationSeparator" w:id="0">
    <w:p w14:paraId="57E3D102" w14:textId="77777777" w:rsidR="00036880" w:rsidRDefault="00036880" w:rsidP="00EB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auto"/>
    <w:pitch w:val="variable"/>
    <w:sig w:usb0="E00002FF" w:usb1="5000205B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AC7455" w14:textId="77777777" w:rsidR="00C42E7F" w:rsidRDefault="00C42E7F">
    <w:pPr>
      <w:pStyle w:val="Footer"/>
    </w:pPr>
  </w:p>
  <w:p w14:paraId="21F7CC8E" w14:textId="77777777" w:rsidR="00C42E7F" w:rsidRDefault="00C42E7F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F15131" w14:textId="77777777" w:rsidR="00C42E7F" w:rsidRDefault="00C42E7F" w:rsidP="00D45A74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4C6317" w:rsidRPr="004C6317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5ACC2D" w14:textId="77777777" w:rsidR="00036880" w:rsidRDefault="00036880" w:rsidP="00EB34B0">
      <w:pPr>
        <w:spacing w:after="0" w:line="240" w:lineRule="auto"/>
      </w:pPr>
      <w:r>
        <w:separator/>
      </w:r>
    </w:p>
  </w:footnote>
  <w:footnote w:type="continuationSeparator" w:id="0">
    <w:p w14:paraId="1DF323C0" w14:textId="77777777" w:rsidR="00036880" w:rsidRDefault="00036880" w:rsidP="00EB3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4C200C" w14:textId="77777777" w:rsidR="00C42E7F" w:rsidRDefault="00C42E7F">
    <w:pPr>
      <w:pStyle w:val="Header"/>
    </w:pPr>
  </w:p>
  <w:p w14:paraId="7F763530" w14:textId="77777777" w:rsidR="00C42E7F" w:rsidRDefault="00C42E7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226CCF" w14:textId="77777777" w:rsidR="00C42E7F" w:rsidRPr="00D45A74" w:rsidRDefault="00C42E7F" w:rsidP="00D45A74">
    <w:pPr>
      <w:pStyle w:val="Header"/>
      <w:rPr>
        <w:color w:val="404040"/>
        <w:sz w:val="21"/>
        <w:szCs w:val="21"/>
      </w:rPr>
    </w:pPr>
    <w:r>
      <w:rPr>
        <w:rFonts w:hint="eastAsia"/>
        <w:color w:val="404040"/>
        <w:sz w:val="21"/>
        <w:szCs w:val="21"/>
      </w:rPr>
      <w:t xml:space="preserve">IST659 </w:t>
    </w:r>
    <w:r w:rsidR="00F02E4B">
      <w:rPr>
        <w:color w:val="404040"/>
        <w:sz w:val="21"/>
        <w:szCs w:val="21"/>
      </w:rPr>
      <w:tab/>
    </w:r>
    <w:r w:rsidR="00F02E4B">
      <w:rPr>
        <w:color w:val="404040"/>
        <w:sz w:val="21"/>
        <w:szCs w:val="21"/>
      </w:rPr>
      <w:tab/>
    </w:r>
    <w:r w:rsidR="00B41EEB">
      <w:rPr>
        <w:color w:val="404040"/>
        <w:sz w:val="21"/>
        <w:szCs w:val="21"/>
      </w:rPr>
      <w:t>Lab</w:t>
    </w:r>
    <w:r w:rsidRPr="00163C40">
      <w:rPr>
        <w:rFonts w:hint="eastAsia"/>
        <w:color w:val="404040"/>
        <w:sz w:val="21"/>
        <w:szCs w:val="21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03274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2E4A8D"/>
    <w:multiLevelType w:val="hybridMultilevel"/>
    <w:tmpl w:val="D29673FE"/>
    <w:lvl w:ilvl="0" w:tplc="6D20BE9A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473B57"/>
    <w:multiLevelType w:val="hybridMultilevel"/>
    <w:tmpl w:val="54FA8F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3194A"/>
    <w:multiLevelType w:val="hybridMultilevel"/>
    <w:tmpl w:val="F626C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240495"/>
    <w:multiLevelType w:val="hybridMultilevel"/>
    <w:tmpl w:val="1F2C2AC2"/>
    <w:lvl w:ilvl="0" w:tplc="AA2E18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5220F1"/>
    <w:multiLevelType w:val="hybridMultilevel"/>
    <w:tmpl w:val="137868C2"/>
    <w:lvl w:ilvl="0" w:tplc="808CE7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9C11AE"/>
    <w:multiLevelType w:val="hybridMultilevel"/>
    <w:tmpl w:val="2BFA7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8968E36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A2619D"/>
    <w:multiLevelType w:val="hybridMultilevel"/>
    <w:tmpl w:val="453A29C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A9A1CA7"/>
    <w:multiLevelType w:val="hybridMultilevel"/>
    <w:tmpl w:val="B838EA7E"/>
    <w:lvl w:ilvl="0" w:tplc="AA62E50A">
      <w:start w:val="1"/>
      <w:numFmt w:val="lowerRoman"/>
      <w:lvlText w:val="(%1)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61622D10"/>
    <w:multiLevelType w:val="hybridMultilevel"/>
    <w:tmpl w:val="5636D3E4"/>
    <w:lvl w:ilvl="0" w:tplc="AA62E50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5D5"/>
    <w:rsid w:val="00000E31"/>
    <w:rsid w:val="00001073"/>
    <w:rsid w:val="00002AEF"/>
    <w:rsid w:val="00002CEF"/>
    <w:rsid w:val="0000302B"/>
    <w:rsid w:val="00003847"/>
    <w:rsid w:val="00011912"/>
    <w:rsid w:val="000127D1"/>
    <w:rsid w:val="000144DF"/>
    <w:rsid w:val="00017EF9"/>
    <w:rsid w:val="000201BF"/>
    <w:rsid w:val="00020311"/>
    <w:rsid w:val="000203CB"/>
    <w:rsid w:val="000205E5"/>
    <w:rsid w:val="00024654"/>
    <w:rsid w:val="00025135"/>
    <w:rsid w:val="00033698"/>
    <w:rsid w:val="00033BB0"/>
    <w:rsid w:val="00033CF2"/>
    <w:rsid w:val="00035DE5"/>
    <w:rsid w:val="00036818"/>
    <w:rsid w:val="00036880"/>
    <w:rsid w:val="00040AC5"/>
    <w:rsid w:val="00040ED9"/>
    <w:rsid w:val="000451C1"/>
    <w:rsid w:val="00046161"/>
    <w:rsid w:val="00050FDA"/>
    <w:rsid w:val="00052AB7"/>
    <w:rsid w:val="00054BA2"/>
    <w:rsid w:val="0005574D"/>
    <w:rsid w:val="00056BDB"/>
    <w:rsid w:val="00060090"/>
    <w:rsid w:val="000603DE"/>
    <w:rsid w:val="0006733C"/>
    <w:rsid w:val="00070425"/>
    <w:rsid w:val="00072576"/>
    <w:rsid w:val="00073610"/>
    <w:rsid w:val="00074486"/>
    <w:rsid w:val="00075C54"/>
    <w:rsid w:val="00075D92"/>
    <w:rsid w:val="000768B2"/>
    <w:rsid w:val="00076ADA"/>
    <w:rsid w:val="000821E6"/>
    <w:rsid w:val="00082262"/>
    <w:rsid w:val="00084608"/>
    <w:rsid w:val="00085CF3"/>
    <w:rsid w:val="00085F9C"/>
    <w:rsid w:val="0008666D"/>
    <w:rsid w:val="00090E17"/>
    <w:rsid w:val="00092EE2"/>
    <w:rsid w:val="00097C14"/>
    <w:rsid w:val="000A08AE"/>
    <w:rsid w:val="000A08B3"/>
    <w:rsid w:val="000A185B"/>
    <w:rsid w:val="000A6224"/>
    <w:rsid w:val="000B03F2"/>
    <w:rsid w:val="000B1A88"/>
    <w:rsid w:val="000B20F6"/>
    <w:rsid w:val="000B2247"/>
    <w:rsid w:val="000B3685"/>
    <w:rsid w:val="000B470F"/>
    <w:rsid w:val="000B6A89"/>
    <w:rsid w:val="000B6AD4"/>
    <w:rsid w:val="000B7515"/>
    <w:rsid w:val="000B75C1"/>
    <w:rsid w:val="000C27C1"/>
    <w:rsid w:val="000C32EE"/>
    <w:rsid w:val="000C422F"/>
    <w:rsid w:val="000C740C"/>
    <w:rsid w:val="000D1835"/>
    <w:rsid w:val="000D40E2"/>
    <w:rsid w:val="000E1E36"/>
    <w:rsid w:val="000E222A"/>
    <w:rsid w:val="000E7C31"/>
    <w:rsid w:val="000F16D9"/>
    <w:rsid w:val="000F1E56"/>
    <w:rsid w:val="000F5CCA"/>
    <w:rsid w:val="000F73B1"/>
    <w:rsid w:val="00101527"/>
    <w:rsid w:val="00101D0F"/>
    <w:rsid w:val="00107B9A"/>
    <w:rsid w:val="001108FF"/>
    <w:rsid w:val="00110B0D"/>
    <w:rsid w:val="00113894"/>
    <w:rsid w:val="00116B82"/>
    <w:rsid w:val="001173B9"/>
    <w:rsid w:val="00117961"/>
    <w:rsid w:val="00122B1A"/>
    <w:rsid w:val="001247A5"/>
    <w:rsid w:val="00127CA0"/>
    <w:rsid w:val="00127D1B"/>
    <w:rsid w:val="001317F6"/>
    <w:rsid w:val="00132D2B"/>
    <w:rsid w:val="001336CD"/>
    <w:rsid w:val="00133FCD"/>
    <w:rsid w:val="00134A9C"/>
    <w:rsid w:val="0013661F"/>
    <w:rsid w:val="001377DD"/>
    <w:rsid w:val="00140E48"/>
    <w:rsid w:val="0014204B"/>
    <w:rsid w:val="0014245B"/>
    <w:rsid w:val="00144BEC"/>
    <w:rsid w:val="00146AAC"/>
    <w:rsid w:val="00155FC7"/>
    <w:rsid w:val="0015626D"/>
    <w:rsid w:val="001573F2"/>
    <w:rsid w:val="001637DF"/>
    <w:rsid w:val="0016427E"/>
    <w:rsid w:val="00164B49"/>
    <w:rsid w:val="0016513B"/>
    <w:rsid w:val="00165E1F"/>
    <w:rsid w:val="00166A28"/>
    <w:rsid w:val="00166A60"/>
    <w:rsid w:val="00166B7C"/>
    <w:rsid w:val="00171FFE"/>
    <w:rsid w:val="00172BB9"/>
    <w:rsid w:val="00174E0A"/>
    <w:rsid w:val="001762B6"/>
    <w:rsid w:val="00181444"/>
    <w:rsid w:val="001824AB"/>
    <w:rsid w:val="00184051"/>
    <w:rsid w:val="00184CA3"/>
    <w:rsid w:val="0018616E"/>
    <w:rsid w:val="001867A3"/>
    <w:rsid w:val="00187612"/>
    <w:rsid w:val="00190171"/>
    <w:rsid w:val="00192260"/>
    <w:rsid w:val="00194F30"/>
    <w:rsid w:val="001950C4"/>
    <w:rsid w:val="00196221"/>
    <w:rsid w:val="00197124"/>
    <w:rsid w:val="00197EAB"/>
    <w:rsid w:val="001A3A65"/>
    <w:rsid w:val="001A57AF"/>
    <w:rsid w:val="001A7B27"/>
    <w:rsid w:val="001B372C"/>
    <w:rsid w:val="001B7AA5"/>
    <w:rsid w:val="001C3BC2"/>
    <w:rsid w:val="001C64D1"/>
    <w:rsid w:val="001D3947"/>
    <w:rsid w:val="001D3A0D"/>
    <w:rsid w:val="001D6137"/>
    <w:rsid w:val="001E13FE"/>
    <w:rsid w:val="001E3E6E"/>
    <w:rsid w:val="001E5D55"/>
    <w:rsid w:val="001F1ACA"/>
    <w:rsid w:val="001F23F1"/>
    <w:rsid w:val="001F3B8E"/>
    <w:rsid w:val="001F5C91"/>
    <w:rsid w:val="001F672E"/>
    <w:rsid w:val="002000BD"/>
    <w:rsid w:val="00200AA2"/>
    <w:rsid w:val="0020123A"/>
    <w:rsid w:val="002033E6"/>
    <w:rsid w:val="00203ECA"/>
    <w:rsid w:val="0021010A"/>
    <w:rsid w:val="0021278A"/>
    <w:rsid w:val="00214A66"/>
    <w:rsid w:val="002209BF"/>
    <w:rsid w:val="00221BCC"/>
    <w:rsid w:val="0022307D"/>
    <w:rsid w:val="002238C3"/>
    <w:rsid w:val="00224AC9"/>
    <w:rsid w:val="0022717C"/>
    <w:rsid w:val="002320B6"/>
    <w:rsid w:val="00234B30"/>
    <w:rsid w:val="00234EDB"/>
    <w:rsid w:val="0024302A"/>
    <w:rsid w:val="00243342"/>
    <w:rsid w:val="00245A64"/>
    <w:rsid w:val="002478E7"/>
    <w:rsid w:val="00247DDB"/>
    <w:rsid w:val="00252AB9"/>
    <w:rsid w:val="00252C0C"/>
    <w:rsid w:val="00252E86"/>
    <w:rsid w:val="002569F9"/>
    <w:rsid w:val="00261059"/>
    <w:rsid w:val="00261E61"/>
    <w:rsid w:val="00262504"/>
    <w:rsid w:val="00262D55"/>
    <w:rsid w:val="002675DA"/>
    <w:rsid w:val="00271A25"/>
    <w:rsid w:val="0027401C"/>
    <w:rsid w:val="002744F0"/>
    <w:rsid w:val="00274A2C"/>
    <w:rsid w:val="00275DB8"/>
    <w:rsid w:val="00275F1C"/>
    <w:rsid w:val="002814E7"/>
    <w:rsid w:val="00281D8F"/>
    <w:rsid w:val="00282FDD"/>
    <w:rsid w:val="002842CA"/>
    <w:rsid w:val="00284688"/>
    <w:rsid w:val="002859C3"/>
    <w:rsid w:val="00286FF5"/>
    <w:rsid w:val="00287544"/>
    <w:rsid w:val="00290ED3"/>
    <w:rsid w:val="002910A7"/>
    <w:rsid w:val="00291412"/>
    <w:rsid w:val="002917A6"/>
    <w:rsid w:val="00292FC6"/>
    <w:rsid w:val="00294D2E"/>
    <w:rsid w:val="00296219"/>
    <w:rsid w:val="002963D5"/>
    <w:rsid w:val="002977D7"/>
    <w:rsid w:val="002A057A"/>
    <w:rsid w:val="002A0AB6"/>
    <w:rsid w:val="002A1F5D"/>
    <w:rsid w:val="002A23C9"/>
    <w:rsid w:val="002A2878"/>
    <w:rsid w:val="002A457D"/>
    <w:rsid w:val="002A75B9"/>
    <w:rsid w:val="002B12FD"/>
    <w:rsid w:val="002B1DCC"/>
    <w:rsid w:val="002B279B"/>
    <w:rsid w:val="002B2B0A"/>
    <w:rsid w:val="002B2C2A"/>
    <w:rsid w:val="002B3D72"/>
    <w:rsid w:val="002B41B0"/>
    <w:rsid w:val="002C1526"/>
    <w:rsid w:val="002C1895"/>
    <w:rsid w:val="002C194F"/>
    <w:rsid w:val="002C1F58"/>
    <w:rsid w:val="002C3608"/>
    <w:rsid w:val="002C65B9"/>
    <w:rsid w:val="002D060A"/>
    <w:rsid w:val="002D063A"/>
    <w:rsid w:val="002D18B8"/>
    <w:rsid w:val="002D2519"/>
    <w:rsid w:val="002D2F0B"/>
    <w:rsid w:val="002D7FF7"/>
    <w:rsid w:val="002E0FB4"/>
    <w:rsid w:val="002E1FE7"/>
    <w:rsid w:val="002E32CF"/>
    <w:rsid w:val="002E3D13"/>
    <w:rsid w:val="002E4212"/>
    <w:rsid w:val="002E54D9"/>
    <w:rsid w:val="002E6F9E"/>
    <w:rsid w:val="002E7973"/>
    <w:rsid w:val="002E7C46"/>
    <w:rsid w:val="002F25A5"/>
    <w:rsid w:val="002F4B75"/>
    <w:rsid w:val="002F52BE"/>
    <w:rsid w:val="002F7753"/>
    <w:rsid w:val="00300FCF"/>
    <w:rsid w:val="00301CFF"/>
    <w:rsid w:val="0030408C"/>
    <w:rsid w:val="00306344"/>
    <w:rsid w:val="00306E14"/>
    <w:rsid w:val="00307F31"/>
    <w:rsid w:val="00311B7A"/>
    <w:rsid w:val="003132A0"/>
    <w:rsid w:val="003201B9"/>
    <w:rsid w:val="00332893"/>
    <w:rsid w:val="00333CE3"/>
    <w:rsid w:val="00337067"/>
    <w:rsid w:val="003371A7"/>
    <w:rsid w:val="003408BA"/>
    <w:rsid w:val="00342521"/>
    <w:rsid w:val="00342699"/>
    <w:rsid w:val="00342D3B"/>
    <w:rsid w:val="00345FD0"/>
    <w:rsid w:val="0034651D"/>
    <w:rsid w:val="00347946"/>
    <w:rsid w:val="00350065"/>
    <w:rsid w:val="00351A62"/>
    <w:rsid w:val="0036047D"/>
    <w:rsid w:val="00360C29"/>
    <w:rsid w:val="003622E3"/>
    <w:rsid w:val="00363C4D"/>
    <w:rsid w:val="0036411F"/>
    <w:rsid w:val="00364FB9"/>
    <w:rsid w:val="0036648E"/>
    <w:rsid w:val="00370289"/>
    <w:rsid w:val="003732D7"/>
    <w:rsid w:val="0037627B"/>
    <w:rsid w:val="00376FC2"/>
    <w:rsid w:val="003800F3"/>
    <w:rsid w:val="00381928"/>
    <w:rsid w:val="00383D3C"/>
    <w:rsid w:val="00383FB3"/>
    <w:rsid w:val="003929B3"/>
    <w:rsid w:val="00392D4C"/>
    <w:rsid w:val="00394C0A"/>
    <w:rsid w:val="003963EF"/>
    <w:rsid w:val="003A1C9E"/>
    <w:rsid w:val="003A54E6"/>
    <w:rsid w:val="003A5F2C"/>
    <w:rsid w:val="003A7787"/>
    <w:rsid w:val="003A7D9B"/>
    <w:rsid w:val="003B0A84"/>
    <w:rsid w:val="003B3958"/>
    <w:rsid w:val="003B4258"/>
    <w:rsid w:val="003B7662"/>
    <w:rsid w:val="003B7B0E"/>
    <w:rsid w:val="003C02E0"/>
    <w:rsid w:val="003C0A5E"/>
    <w:rsid w:val="003C0B4E"/>
    <w:rsid w:val="003C1B58"/>
    <w:rsid w:val="003C2E13"/>
    <w:rsid w:val="003C3A73"/>
    <w:rsid w:val="003C6C5F"/>
    <w:rsid w:val="003D34E9"/>
    <w:rsid w:val="003D35D5"/>
    <w:rsid w:val="003D3E16"/>
    <w:rsid w:val="003D43CC"/>
    <w:rsid w:val="003D6303"/>
    <w:rsid w:val="003E14FD"/>
    <w:rsid w:val="003E2310"/>
    <w:rsid w:val="003E46C4"/>
    <w:rsid w:val="003E4BA7"/>
    <w:rsid w:val="003E60BB"/>
    <w:rsid w:val="003F3A96"/>
    <w:rsid w:val="003F47B9"/>
    <w:rsid w:val="003F4FCA"/>
    <w:rsid w:val="003F55D6"/>
    <w:rsid w:val="003F78BD"/>
    <w:rsid w:val="00400743"/>
    <w:rsid w:val="004009CC"/>
    <w:rsid w:val="00402C14"/>
    <w:rsid w:val="00403369"/>
    <w:rsid w:val="0040363D"/>
    <w:rsid w:val="004041A8"/>
    <w:rsid w:val="00404CCA"/>
    <w:rsid w:val="00406850"/>
    <w:rsid w:val="00407F28"/>
    <w:rsid w:val="004109E0"/>
    <w:rsid w:val="00410C17"/>
    <w:rsid w:val="00413B39"/>
    <w:rsid w:val="00416D1A"/>
    <w:rsid w:val="00417078"/>
    <w:rsid w:val="00417469"/>
    <w:rsid w:val="004204FD"/>
    <w:rsid w:val="004249B9"/>
    <w:rsid w:val="00424A7C"/>
    <w:rsid w:val="00425BB5"/>
    <w:rsid w:val="00425DB3"/>
    <w:rsid w:val="0042738F"/>
    <w:rsid w:val="00432DD2"/>
    <w:rsid w:val="00434768"/>
    <w:rsid w:val="00437F38"/>
    <w:rsid w:val="0044239F"/>
    <w:rsid w:val="00442C9C"/>
    <w:rsid w:val="004434F0"/>
    <w:rsid w:val="0044351E"/>
    <w:rsid w:val="004443B4"/>
    <w:rsid w:val="00444CE7"/>
    <w:rsid w:val="00450770"/>
    <w:rsid w:val="00450E07"/>
    <w:rsid w:val="00451DFF"/>
    <w:rsid w:val="0045410C"/>
    <w:rsid w:val="004605F6"/>
    <w:rsid w:val="00460AB4"/>
    <w:rsid w:val="00467ADC"/>
    <w:rsid w:val="004739DE"/>
    <w:rsid w:val="0047418C"/>
    <w:rsid w:val="00475220"/>
    <w:rsid w:val="0047709F"/>
    <w:rsid w:val="00481B1D"/>
    <w:rsid w:val="004863DC"/>
    <w:rsid w:val="0049353B"/>
    <w:rsid w:val="00493CAB"/>
    <w:rsid w:val="00493DC3"/>
    <w:rsid w:val="0049411E"/>
    <w:rsid w:val="00494584"/>
    <w:rsid w:val="00494C16"/>
    <w:rsid w:val="00496403"/>
    <w:rsid w:val="004A001B"/>
    <w:rsid w:val="004A311D"/>
    <w:rsid w:val="004A430B"/>
    <w:rsid w:val="004A4927"/>
    <w:rsid w:val="004A675F"/>
    <w:rsid w:val="004A765B"/>
    <w:rsid w:val="004A7C6D"/>
    <w:rsid w:val="004B33AF"/>
    <w:rsid w:val="004C08CD"/>
    <w:rsid w:val="004C138E"/>
    <w:rsid w:val="004C3686"/>
    <w:rsid w:val="004C48D1"/>
    <w:rsid w:val="004C50CD"/>
    <w:rsid w:val="004C54DE"/>
    <w:rsid w:val="004C6317"/>
    <w:rsid w:val="004D2389"/>
    <w:rsid w:val="004D31DB"/>
    <w:rsid w:val="004D3834"/>
    <w:rsid w:val="004D6629"/>
    <w:rsid w:val="004E0963"/>
    <w:rsid w:val="004E1A85"/>
    <w:rsid w:val="004E569B"/>
    <w:rsid w:val="004E5D48"/>
    <w:rsid w:val="004E5E78"/>
    <w:rsid w:val="004E60CE"/>
    <w:rsid w:val="004F3107"/>
    <w:rsid w:val="004F32BC"/>
    <w:rsid w:val="004F45CA"/>
    <w:rsid w:val="004F46D7"/>
    <w:rsid w:val="004F5E7B"/>
    <w:rsid w:val="004F703A"/>
    <w:rsid w:val="00500DD4"/>
    <w:rsid w:val="00502D94"/>
    <w:rsid w:val="00502DCA"/>
    <w:rsid w:val="005045A8"/>
    <w:rsid w:val="00506323"/>
    <w:rsid w:val="00506800"/>
    <w:rsid w:val="005079A9"/>
    <w:rsid w:val="005125F3"/>
    <w:rsid w:val="00512F4D"/>
    <w:rsid w:val="00513E02"/>
    <w:rsid w:val="00514963"/>
    <w:rsid w:val="00514B78"/>
    <w:rsid w:val="005152A6"/>
    <w:rsid w:val="00517146"/>
    <w:rsid w:val="005178D5"/>
    <w:rsid w:val="00522A8C"/>
    <w:rsid w:val="005230BE"/>
    <w:rsid w:val="005231CD"/>
    <w:rsid w:val="00530A2C"/>
    <w:rsid w:val="00530AFC"/>
    <w:rsid w:val="00531E74"/>
    <w:rsid w:val="00532D4E"/>
    <w:rsid w:val="0053418E"/>
    <w:rsid w:val="0054056B"/>
    <w:rsid w:val="0054288D"/>
    <w:rsid w:val="005515C4"/>
    <w:rsid w:val="00551A55"/>
    <w:rsid w:val="00552519"/>
    <w:rsid w:val="00554125"/>
    <w:rsid w:val="005578AF"/>
    <w:rsid w:val="00560B15"/>
    <w:rsid w:val="00562BA7"/>
    <w:rsid w:val="005634E2"/>
    <w:rsid w:val="0056364D"/>
    <w:rsid w:val="00564249"/>
    <w:rsid w:val="005665D6"/>
    <w:rsid w:val="00571D0E"/>
    <w:rsid w:val="00573DBD"/>
    <w:rsid w:val="00576E31"/>
    <w:rsid w:val="005771D6"/>
    <w:rsid w:val="0058026C"/>
    <w:rsid w:val="00580FC1"/>
    <w:rsid w:val="00581B9A"/>
    <w:rsid w:val="0058244A"/>
    <w:rsid w:val="00585A69"/>
    <w:rsid w:val="00586F4C"/>
    <w:rsid w:val="00586FD0"/>
    <w:rsid w:val="00590E1D"/>
    <w:rsid w:val="00594DE1"/>
    <w:rsid w:val="00597BB5"/>
    <w:rsid w:val="005A09B7"/>
    <w:rsid w:val="005A1DB9"/>
    <w:rsid w:val="005A3840"/>
    <w:rsid w:val="005A5039"/>
    <w:rsid w:val="005A6A8E"/>
    <w:rsid w:val="005A6EF8"/>
    <w:rsid w:val="005A6F02"/>
    <w:rsid w:val="005B143F"/>
    <w:rsid w:val="005B2280"/>
    <w:rsid w:val="005B5965"/>
    <w:rsid w:val="005B6ABE"/>
    <w:rsid w:val="005B6CA4"/>
    <w:rsid w:val="005C0D11"/>
    <w:rsid w:val="005C129B"/>
    <w:rsid w:val="005C3CA7"/>
    <w:rsid w:val="005C4392"/>
    <w:rsid w:val="005C723F"/>
    <w:rsid w:val="005D0716"/>
    <w:rsid w:val="005D10C1"/>
    <w:rsid w:val="005D283F"/>
    <w:rsid w:val="005D4789"/>
    <w:rsid w:val="005D4F1E"/>
    <w:rsid w:val="005D7FAA"/>
    <w:rsid w:val="005E030E"/>
    <w:rsid w:val="005E0872"/>
    <w:rsid w:val="005E282E"/>
    <w:rsid w:val="005E45AE"/>
    <w:rsid w:val="005E6BB2"/>
    <w:rsid w:val="005F21D6"/>
    <w:rsid w:val="005F2275"/>
    <w:rsid w:val="005F25A3"/>
    <w:rsid w:val="005F35C5"/>
    <w:rsid w:val="005F3AD1"/>
    <w:rsid w:val="006022C6"/>
    <w:rsid w:val="00603D86"/>
    <w:rsid w:val="00604107"/>
    <w:rsid w:val="006046E8"/>
    <w:rsid w:val="00613378"/>
    <w:rsid w:val="00613705"/>
    <w:rsid w:val="006139A5"/>
    <w:rsid w:val="00613A5A"/>
    <w:rsid w:val="0061452E"/>
    <w:rsid w:val="006152B7"/>
    <w:rsid w:val="00620991"/>
    <w:rsid w:val="00620E12"/>
    <w:rsid w:val="00622340"/>
    <w:rsid w:val="00623D3C"/>
    <w:rsid w:val="00623E66"/>
    <w:rsid w:val="00626138"/>
    <w:rsid w:val="00630401"/>
    <w:rsid w:val="00631910"/>
    <w:rsid w:val="00633EAC"/>
    <w:rsid w:val="006351CA"/>
    <w:rsid w:val="00636542"/>
    <w:rsid w:val="0063734F"/>
    <w:rsid w:val="0064264B"/>
    <w:rsid w:val="006432AC"/>
    <w:rsid w:val="006439D7"/>
    <w:rsid w:val="006449C4"/>
    <w:rsid w:val="0064600B"/>
    <w:rsid w:val="006465BC"/>
    <w:rsid w:val="0064754C"/>
    <w:rsid w:val="00647E83"/>
    <w:rsid w:val="00647EC6"/>
    <w:rsid w:val="006520CF"/>
    <w:rsid w:val="006542D0"/>
    <w:rsid w:val="00656358"/>
    <w:rsid w:val="00657403"/>
    <w:rsid w:val="00662A22"/>
    <w:rsid w:val="00663DFC"/>
    <w:rsid w:val="00664C26"/>
    <w:rsid w:val="0066515D"/>
    <w:rsid w:val="00667084"/>
    <w:rsid w:val="00671903"/>
    <w:rsid w:val="006731F4"/>
    <w:rsid w:val="00675FFD"/>
    <w:rsid w:val="006773CF"/>
    <w:rsid w:val="00680691"/>
    <w:rsid w:val="006816BC"/>
    <w:rsid w:val="00681C2E"/>
    <w:rsid w:val="00682C45"/>
    <w:rsid w:val="0068305A"/>
    <w:rsid w:val="00684222"/>
    <w:rsid w:val="006854E2"/>
    <w:rsid w:val="00685F10"/>
    <w:rsid w:val="00686520"/>
    <w:rsid w:val="00687BEA"/>
    <w:rsid w:val="0069202C"/>
    <w:rsid w:val="00694C08"/>
    <w:rsid w:val="00694C6C"/>
    <w:rsid w:val="006954F4"/>
    <w:rsid w:val="00696E99"/>
    <w:rsid w:val="006A04C3"/>
    <w:rsid w:val="006A2781"/>
    <w:rsid w:val="006A2E83"/>
    <w:rsid w:val="006A4143"/>
    <w:rsid w:val="006A7B12"/>
    <w:rsid w:val="006B0865"/>
    <w:rsid w:val="006B272D"/>
    <w:rsid w:val="006B46CD"/>
    <w:rsid w:val="006B5A1A"/>
    <w:rsid w:val="006B6260"/>
    <w:rsid w:val="006B6412"/>
    <w:rsid w:val="006B7D0C"/>
    <w:rsid w:val="006C082B"/>
    <w:rsid w:val="006C1E4F"/>
    <w:rsid w:val="006C215A"/>
    <w:rsid w:val="006C668E"/>
    <w:rsid w:val="006D7038"/>
    <w:rsid w:val="006E0154"/>
    <w:rsid w:val="006E402F"/>
    <w:rsid w:val="006F1E76"/>
    <w:rsid w:val="006F234D"/>
    <w:rsid w:val="006F3710"/>
    <w:rsid w:val="006F5455"/>
    <w:rsid w:val="006F556E"/>
    <w:rsid w:val="006F74E1"/>
    <w:rsid w:val="00703914"/>
    <w:rsid w:val="00703DD3"/>
    <w:rsid w:val="00704136"/>
    <w:rsid w:val="00704415"/>
    <w:rsid w:val="0070464A"/>
    <w:rsid w:val="0070553B"/>
    <w:rsid w:val="00705AF7"/>
    <w:rsid w:val="00707033"/>
    <w:rsid w:val="0070769F"/>
    <w:rsid w:val="00712F63"/>
    <w:rsid w:val="0071381E"/>
    <w:rsid w:val="00713AB2"/>
    <w:rsid w:val="00715FD3"/>
    <w:rsid w:val="00717E78"/>
    <w:rsid w:val="007277D1"/>
    <w:rsid w:val="00727BFF"/>
    <w:rsid w:val="00731A50"/>
    <w:rsid w:val="00734214"/>
    <w:rsid w:val="0073468F"/>
    <w:rsid w:val="00734DE6"/>
    <w:rsid w:val="00735AE5"/>
    <w:rsid w:val="00735B52"/>
    <w:rsid w:val="00736B89"/>
    <w:rsid w:val="0073734D"/>
    <w:rsid w:val="00740421"/>
    <w:rsid w:val="007405A2"/>
    <w:rsid w:val="00745EC4"/>
    <w:rsid w:val="00746F74"/>
    <w:rsid w:val="00747A90"/>
    <w:rsid w:val="007547A6"/>
    <w:rsid w:val="00755BB6"/>
    <w:rsid w:val="0075651D"/>
    <w:rsid w:val="0075655F"/>
    <w:rsid w:val="007566D1"/>
    <w:rsid w:val="00756995"/>
    <w:rsid w:val="00756E9D"/>
    <w:rsid w:val="0076039E"/>
    <w:rsid w:val="00760AF0"/>
    <w:rsid w:val="00760F0E"/>
    <w:rsid w:val="007616EF"/>
    <w:rsid w:val="00761C9F"/>
    <w:rsid w:val="0076269D"/>
    <w:rsid w:val="007642EF"/>
    <w:rsid w:val="00764B8B"/>
    <w:rsid w:val="00766B8F"/>
    <w:rsid w:val="007676B0"/>
    <w:rsid w:val="00770A69"/>
    <w:rsid w:val="00770F95"/>
    <w:rsid w:val="00771392"/>
    <w:rsid w:val="00773B92"/>
    <w:rsid w:val="0077462E"/>
    <w:rsid w:val="007761CE"/>
    <w:rsid w:val="00776289"/>
    <w:rsid w:val="0077781C"/>
    <w:rsid w:val="00780213"/>
    <w:rsid w:val="00780703"/>
    <w:rsid w:val="0078107D"/>
    <w:rsid w:val="00781745"/>
    <w:rsid w:val="00782175"/>
    <w:rsid w:val="0078245F"/>
    <w:rsid w:val="0078253D"/>
    <w:rsid w:val="00784AFA"/>
    <w:rsid w:val="007875B1"/>
    <w:rsid w:val="00790399"/>
    <w:rsid w:val="00791F81"/>
    <w:rsid w:val="0079242B"/>
    <w:rsid w:val="007932D8"/>
    <w:rsid w:val="00793788"/>
    <w:rsid w:val="00794118"/>
    <w:rsid w:val="00794343"/>
    <w:rsid w:val="007947C5"/>
    <w:rsid w:val="00794B09"/>
    <w:rsid w:val="00795EDC"/>
    <w:rsid w:val="00797F00"/>
    <w:rsid w:val="007A12A0"/>
    <w:rsid w:val="007A180B"/>
    <w:rsid w:val="007A217A"/>
    <w:rsid w:val="007A40BC"/>
    <w:rsid w:val="007A6F6B"/>
    <w:rsid w:val="007A7045"/>
    <w:rsid w:val="007A7E35"/>
    <w:rsid w:val="007B03F4"/>
    <w:rsid w:val="007B074C"/>
    <w:rsid w:val="007B0EB9"/>
    <w:rsid w:val="007B5C14"/>
    <w:rsid w:val="007B63D3"/>
    <w:rsid w:val="007C0EEE"/>
    <w:rsid w:val="007C22ED"/>
    <w:rsid w:val="007C29DB"/>
    <w:rsid w:val="007C595C"/>
    <w:rsid w:val="007C6CE5"/>
    <w:rsid w:val="007D039C"/>
    <w:rsid w:val="007D0774"/>
    <w:rsid w:val="007D3440"/>
    <w:rsid w:val="007D432A"/>
    <w:rsid w:val="007D44E6"/>
    <w:rsid w:val="007D4791"/>
    <w:rsid w:val="007D75EC"/>
    <w:rsid w:val="007D76CC"/>
    <w:rsid w:val="007E2591"/>
    <w:rsid w:val="007E344A"/>
    <w:rsid w:val="007E6300"/>
    <w:rsid w:val="007E694A"/>
    <w:rsid w:val="007F213D"/>
    <w:rsid w:val="007F74E9"/>
    <w:rsid w:val="00802E15"/>
    <w:rsid w:val="00803584"/>
    <w:rsid w:val="00804267"/>
    <w:rsid w:val="00805C48"/>
    <w:rsid w:val="008100EB"/>
    <w:rsid w:val="00810F81"/>
    <w:rsid w:val="00811E83"/>
    <w:rsid w:val="00812316"/>
    <w:rsid w:val="0081487F"/>
    <w:rsid w:val="008171A8"/>
    <w:rsid w:val="0081793E"/>
    <w:rsid w:val="00820E1F"/>
    <w:rsid w:val="00821B7F"/>
    <w:rsid w:val="00825196"/>
    <w:rsid w:val="008256CF"/>
    <w:rsid w:val="008275F4"/>
    <w:rsid w:val="008307AF"/>
    <w:rsid w:val="00834732"/>
    <w:rsid w:val="00834AB5"/>
    <w:rsid w:val="00836B22"/>
    <w:rsid w:val="0084430F"/>
    <w:rsid w:val="00846CF2"/>
    <w:rsid w:val="00850B5D"/>
    <w:rsid w:val="00850C34"/>
    <w:rsid w:val="00850D20"/>
    <w:rsid w:val="008544F8"/>
    <w:rsid w:val="00854D54"/>
    <w:rsid w:val="00855283"/>
    <w:rsid w:val="00855986"/>
    <w:rsid w:val="0085598C"/>
    <w:rsid w:val="008560A1"/>
    <w:rsid w:val="00857FCA"/>
    <w:rsid w:val="00874175"/>
    <w:rsid w:val="00875049"/>
    <w:rsid w:val="0087520C"/>
    <w:rsid w:val="008772E5"/>
    <w:rsid w:val="008824A5"/>
    <w:rsid w:val="008824D9"/>
    <w:rsid w:val="0088389D"/>
    <w:rsid w:val="00883EB9"/>
    <w:rsid w:val="0089108D"/>
    <w:rsid w:val="00891BBF"/>
    <w:rsid w:val="00895D0D"/>
    <w:rsid w:val="008963DA"/>
    <w:rsid w:val="00897028"/>
    <w:rsid w:val="0089761F"/>
    <w:rsid w:val="00897DB9"/>
    <w:rsid w:val="008A07BB"/>
    <w:rsid w:val="008A1100"/>
    <w:rsid w:val="008A3843"/>
    <w:rsid w:val="008A5346"/>
    <w:rsid w:val="008A55A2"/>
    <w:rsid w:val="008A58B6"/>
    <w:rsid w:val="008A5A5A"/>
    <w:rsid w:val="008A6BBF"/>
    <w:rsid w:val="008B04BC"/>
    <w:rsid w:val="008B2D29"/>
    <w:rsid w:val="008B5E1E"/>
    <w:rsid w:val="008C149F"/>
    <w:rsid w:val="008C27C1"/>
    <w:rsid w:val="008C30F1"/>
    <w:rsid w:val="008C4EBD"/>
    <w:rsid w:val="008C5485"/>
    <w:rsid w:val="008C54F4"/>
    <w:rsid w:val="008C62DA"/>
    <w:rsid w:val="008C7B10"/>
    <w:rsid w:val="008D5343"/>
    <w:rsid w:val="008D574D"/>
    <w:rsid w:val="008D7CC5"/>
    <w:rsid w:val="008E33F9"/>
    <w:rsid w:val="008E3CD3"/>
    <w:rsid w:val="008E3EEC"/>
    <w:rsid w:val="008F20D8"/>
    <w:rsid w:val="008F3CF6"/>
    <w:rsid w:val="008F440C"/>
    <w:rsid w:val="008F72AF"/>
    <w:rsid w:val="00901217"/>
    <w:rsid w:val="0090208B"/>
    <w:rsid w:val="00910B54"/>
    <w:rsid w:val="00912686"/>
    <w:rsid w:val="00914442"/>
    <w:rsid w:val="00915192"/>
    <w:rsid w:val="00917DAA"/>
    <w:rsid w:val="009204D3"/>
    <w:rsid w:val="00920608"/>
    <w:rsid w:val="00924D7A"/>
    <w:rsid w:val="00927C71"/>
    <w:rsid w:val="00930519"/>
    <w:rsid w:val="009308CA"/>
    <w:rsid w:val="00930F7B"/>
    <w:rsid w:val="009312F4"/>
    <w:rsid w:val="00932ED1"/>
    <w:rsid w:val="0093480C"/>
    <w:rsid w:val="009406B5"/>
    <w:rsid w:val="00945A4E"/>
    <w:rsid w:val="00945AFA"/>
    <w:rsid w:val="0094676E"/>
    <w:rsid w:val="0095138C"/>
    <w:rsid w:val="009519DA"/>
    <w:rsid w:val="00952D45"/>
    <w:rsid w:val="009533A0"/>
    <w:rsid w:val="0095562B"/>
    <w:rsid w:val="009567CF"/>
    <w:rsid w:val="00960683"/>
    <w:rsid w:val="00961DBA"/>
    <w:rsid w:val="009629F6"/>
    <w:rsid w:val="0096784D"/>
    <w:rsid w:val="00967CF4"/>
    <w:rsid w:val="009702C6"/>
    <w:rsid w:val="00972DAD"/>
    <w:rsid w:val="00973819"/>
    <w:rsid w:val="0097413D"/>
    <w:rsid w:val="00975800"/>
    <w:rsid w:val="00975996"/>
    <w:rsid w:val="00977F87"/>
    <w:rsid w:val="00983132"/>
    <w:rsid w:val="009831DB"/>
    <w:rsid w:val="009834DB"/>
    <w:rsid w:val="0098692E"/>
    <w:rsid w:val="00986F9C"/>
    <w:rsid w:val="009876D4"/>
    <w:rsid w:val="00994420"/>
    <w:rsid w:val="00994AB7"/>
    <w:rsid w:val="00994BBA"/>
    <w:rsid w:val="00997569"/>
    <w:rsid w:val="009979F7"/>
    <w:rsid w:val="009A3374"/>
    <w:rsid w:val="009A4D30"/>
    <w:rsid w:val="009A4E6D"/>
    <w:rsid w:val="009A5D17"/>
    <w:rsid w:val="009A5F72"/>
    <w:rsid w:val="009A6E3A"/>
    <w:rsid w:val="009A7895"/>
    <w:rsid w:val="009B320A"/>
    <w:rsid w:val="009B36DC"/>
    <w:rsid w:val="009C2AD2"/>
    <w:rsid w:val="009C374C"/>
    <w:rsid w:val="009C54A0"/>
    <w:rsid w:val="009C5777"/>
    <w:rsid w:val="009D246E"/>
    <w:rsid w:val="009D2BE3"/>
    <w:rsid w:val="009D3E7D"/>
    <w:rsid w:val="009D5319"/>
    <w:rsid w:val="009D686D"/>
    <w:rsid w:val="009D7D9D"/>
    <w:rsid w:val="009E0547"/>
    <w:rsid w:val="009E2552"/>
    <w:rsid w:val="009E2672"/>
    <w:rsid w:val="009E2AEA"/>
    <w:rsid w:val="009F0A32"/>
    <w:rsid w:val="009F0FD6"/>
    <w:rsid w:val="009F2913"/>
    <w:rsid w:val="009F2C1A"/>
    <w:rsid w:val="009F7E1D"/>
    <w:rsid w:val="00A01AE3"/>
    <w:rsid w:val="00A0240C"/>
    <w:rsid w:val="00A04995"/>
    <w:rsid w:val="00A073F7"/>
    <w:rsid w:val="00A0784D"/>
    <w:rsid w:val="00A11325"/>
    <w:rsid w:val="00A13C78"/>
    <w:rsid w:val="00A17B84"/>
    <w:rsid w:val="00A200A1"/>
    <w:rsid w:val="00A203A5"/>
    <w:rsid w:val="00A21EC6"/>
    <w:rsid w:val="00A21EDF"/>
    <w:rsid w:val="00A236F8"/>
    <w:rsid w:val="00A267A0"/>
    <w:rsid w:val="00A3065C"/>
    <w:rsid w:val="00A30703"/>
    <w:rsid w:val="00A313ED"/>
    <w:rsid w:val="00A3149D"/>
    <w:rsid w:val="00A364D9"/>
    <w:rsid w:val="00A36C75"/>
    <w:rsid w:val="00A41450"/>
    <w:rsid w:val="00A41FD3"/>
    <w:rsid w:val="00A429EC"/>
    <w:rsid w:val="00A43016"/>
    <w:rsid w:val="00A43B90"/>
    <w:rsid w:val="00A4442A"/>
    <w:rsid w:val="00A45939"/>
    <w:rsid w:val="00A460FA"/>
    <w:rsid w:val="00A52AC7"/>
    <w:rsid w:val="00A53A45"/>
    <w:rsid w:val="00A53E09"/>
    <w:rsid w:val="00A57649"/>
    <w:rsid w:val="00A6191F"/>
    <w:rsid w:val="00A65301"/>
    <w:rsid w:val="00A656E0"/>
    <w:rsid w:val="00A67C4B"/>
    <w:rsid w:val="00A70215"/>
    <w:rsid w:val="00A735B9"/>
    <w:rsid w:val="00A75F69"/>
    <w:rsid w:val="00A83A36"/>
    <w:rsid w:val="00A83CFF"/>
    <w:rsid w:val="00A8546E"/>
    <w:rsid w:val="00A86A77"/>
    <w:rsid w:val="00A906C1"/>
    <w:rsid w:val="00A91D87"/>
    <w:rsid w:val="00A94DD5"/>
    <w:rsid w:val="00A96DC9"/>
    <w:rsid w:val="00AA0FC9"/>
    <w:rsid w:val="00AA4A91"/>
    <w:rsid w:val="00AB23AE"/>
    <w:rsid w:val="00AB3FA0"/>
    <w:rsid w:val="00AB6F78"/>
    <w:rsid w:val="00AB773F"/>
    <w:rsid w:val="00AC11FD"/>
    <w:rsid w:val="00AC2B38"/>
    <w:rsid w:val="00AC3308"/>
    <w:rsid w:val="00AC56EC"/>
    <w:rsid w:val="00AC5DF2"/>
    <w:rsid w:val="00AD0F1B"/>
    <w:rsid w:val="00AD1F53"/>
    <w:rsid w:val="00AD293A"/>
    <w:rsid w:val="00AD34DC"/>
    <w:rsid w:val="00AD664F"/>
    <w:rsid w:val="00AD7410"/>
    <w:rsid w:val="00AE2D19"/>
    <w:rsid w:val="00AE46E2"/>
    <w:rsid w:val="00AE4FCE"/>
    <w:rsid w:val="00AE6735"/>
    <w:rsid w:val="00AF58CC"/>
    <w:rsid w:val="00AF6EF8"/>
    <w:rsid w:val="00B03C52"/>
    <w:rsid w:val="00B03F31"/>
    <w:rsid w:val="00B04364"/>
    <w:rsid w:val="00B04720"/>
    <w:rsid w:val="00B04D9E"/>
    <w:rsid w:val="00B06AA3"/>
    <w:rsid w:val="00B07B29"/>
    <w:rsid w:val="00B128BB"/>
    <w:rsid w:val="00B158F1"/>
    <w:rsid w:val="00B15B39"/>
    <w:rsid w:val="00B1699A"/>
    <w:rsid w:val="00B1768B"/>
    <w:rsid w:val="00B206A3"/>
    <w:rsid w:val="00B20F39"/>
    <w:rsid w:val="00B21405"/>
    <w:rsid w:val="00B22890"/>
    <w:rsid w:val="00B24547"/>
    <w:rsid w:val="00B27F66"/>
    <w:rsid w:val="00B32BB2"/>
    <w:rsid w:val="00B34664"/>
    <w:rsid w:val="00B34B69"/>
    <w:rsid w:val="00B3681A"/>
    <w:rsid w:val="00B41703"/>
    <w:rsid w:val="00B41EEB"/>
    <w:rsid w:val="00B469D3"/>
    <w:rsid w:val="00B4757A"/>
    <w:rsid w:val="00B5004A"/>
    <w:rsid w:val="00B525C5"/>
    <w:rsid w:val="00B53374"/>
    <w:rsid w:val="00B538A1"/>
    <w:rsid w:val="00B568D9"/>
    <w:rsid w:val="00B57327"/>
    <w:rsid w:val="00B639C2"/>
    <w:rsid w:val="00B63B83"/>
    <w:rsid w:val="00B64179"/>
    <w:rsid w:val="00B65110"/>
    <w:rsid w:val="00B6678E"/>
    <w:rsid w:val="00B67CBB"/>
    <w:rsid w:val="00B702AE"/>
    <w:rsid w:val="00B703BE"/>
    <w:rsid w:val="00B7061C"/>
    <w:rsid w:val="00B716DC"/>
    <w:rsid w:val="00B721DF"/>
    <w:rsid w:val="00B72A29"/>
    <w:rsid w:val="00B73C11"/>
    <w:rsid w:val="00B749AE"/>
    <w:rsid w:val="00B74A7B"/>
    <w:rsid w:val="00B80035"/>
    <w:rsid w:val="00B80A23"/>
    <w:rsid w:val="00B820FC"/>
    <w:rsid w:val="00B8314D"/>
    <w:rsid w:val="00B83F0F"/>
    <w:rsid w:val="00B85EED"/>
    <w:rsid w:val="00B871B3"/>
    <w:rsid w:val="00B94F4D"/>
    <w:rsid w:val="00B962F5"/>
    <w:rsid w:val="00B96860"/>
    <w:rsid w:val="00B9777E"/>
    <w:rsid w:val="00BA1EE2"/>
    <w:rsid w:val="00BA24DD"/>
    <w:rsid w:val="00BA434F"/>
    <w:rsid w:val="00BA5C21"/>
    <w:rsid w:val="00BA7C15"/>
    <w:rsid w:val="00BB3083"/>
    <w:rsid w:val="00BB338C"/>
    <w:rsid w:val="00BB4574"/>
    <w:rsid w:val="00BB636A"/>
    <w:rsid w:val="00BC2482"/>
    <w:rsid w:val="00BC5CDB"/>
    <w:rsid w:val="00BD3540"/>
    <w:rsid w:val="00BD380F"/>
    <w:rsid w:val="00BD4F37"/>
    <w:rsid w:val="00BD6890"/>
    <w:rsid w:val="00BD6A29"/>
    <w:rsid w:val="00BD6ADB"/>
    <w:rsid w:val="00BD6CA2"/>
    <w:rsid w:val="00BD70E2"/>
    <w:rsid w:val="00BD719B"/>
    <w:rsid w:val="00BD791E"/>
    <w:rsid w:val="00BE06DE"/>
    <w:rsid w:val="00BE0997"/>
    <w:rsid w:val="00BE1AB7"/>
    <w:rsid w:val="00BE2E61"/>
    <w:rsid w:val="00BE326C"/>
    <w:rsid w:val="00BE5A2A"/>
    <w:rsid w:val="00BE7685"/>
    <w:rsid w:val="00BF015E"/>
    <w:rsid w:val="00BF6DEA"/>
    <w:rsid w:val="00C028FD"/>
    <w:rsid w:val="00C02ACD"/>
    <w:rsid w:val="00C05896"/>
    <w:rsid w:val="00C05CF2"/>
    <w:rsid w:val="00C072A3"/>
    <w:rsid w:val="00C20E94"/>
    <w:rsid w:val="00C2133E"/>
    <w:rsid w:val="00C24009"/>
    <w:rsid w:val="00C2553A"/>
    <w:rsid w:val="00C312F4"/>
    <w:rsid w:val="00C34C44"/>
    <w:rsid w:val="00C400F8"/>
    <w:rsid w:val="00C42E7F"/>
    <w:rsid w:val="00C44B9F"/>
    <w:rsid w:val="00C454AE"/>
    <w:rsid w:val="00C5471D"/>
    <w:rsid w:val="00C560FD"/>
    <w:rsid w:val="00C564EB"/>
    <w:rsid w:val="00C572FC"/>
    <w:rsid w:val="00C573A7"/>
    <w:rsid w:val="00C5763C"/>
    <w:rsid w:val="00C602AC"/>
    <w:rsid w:val="00C603FB"/>
    <w:rsid w:val="00C61271"/>
    <w:rsid w:val="00C61619"/>
    <w:rsid w:val="00C6364E"/>
    <w:rsid w:val="00C6388E"/>
    <w:rsid w:val="00C65EDD"/>
    <w:rsid w:val="00C66436"/>
    <w:rsid w:val="00C745D9"/>
    <w:rsid w:val="00C75018"/>
    <w:rsid w:val="00C755E3"/>
    <w:rsid w:val="00C75BDC"/>
    <w:rsid w:val="00C77B01"/>
    <w:rsid w:val="00C805E3"/>
    <w:rsid w:val="00C81096"/>
    <w:rsid w:val="00C81193"/>
    <w:rsid w:val="00C82CB9"/>
    <w:rsid w:val="00C83910"/>
    <w:rsid w:val="00C84E6A"/>
    <w:rsid w:val="00C86CB8"/>
    <w:rsid w:val="00C8711B"/>
    <w:rsid w:val="00C94087"/>
    <w:rsid w:val="00C9457F"/>
    <w:rsid w:val="00CA1CE3"/>
    <w:rsid w:val="00CA23F1"/>
    <w:rsid w:val="00CA2878"/>
    <w:rsid w:val="00CA3041"/>
    <w:rsid w:val="00CA5335"/>
    <w:rsid w:val="00CB2A6E"/>
    <w:rsid w:val="00CB5EA4"/>
    <w:rsid w:val="00CB65A5"/>
    <w:rsid w:val="00CB772D"/>
    <w:rsid w:val="00CC16FB"/>
    <w:rsid w:val="00CC314B"/>
    <w:rsid w:val="00CC59AE"/>
    <w:rsid w:val="00CC6363"/>
    <w:rsid w:val="00CC7D4C"/>
    <w:rsid w:val="00CD2C23"/>
    <w:rsid w:val="00CD599C"/>
    <w:rsid w:val="00CE00CA"/>
    <w:rsid w:val="00CE1994"/>
    <w:rsid w:val="00CE1DB8"/>
    <w:rsid w:val="00CE6D3C"/>
    <w:rsid w:val="00CE759D"/>
    <w:rsid w:val="00CE7703"/>
    <w:rsid w:val="00CE7B70"/>
    <w:rsid w:val="00CF0CFF"/>
    <w:rsid w:val="00CF230F"/>
    <w:rsid w:val="00CF2F98"/>
    <w:rsid w:val="00CF3A67"/>
    <w:rsid w:val="00CF4ECD"/>
    <w:rsid w:val="00CF705A"/>
    <w:rsid w:val="00CF771C"/>
    <w:rsid w:val="00D00714"/>
    <w:rsid w:val="00D0191C"/>
    <w:rsid w:val="00D01B7B"/>
    <w:rsid w:val="00D0275F"/>
    <w:rsid w:val="00D04729"/>
    <w:rsid w:val="00D07DC2"/>
    <w:rsid w:val="00D103B4"/>
    <w:rsid w:val="00D105F9"/>
    <w:rsid w:val="00D12E89"/>
    <w:rsid w:val="00D13221"/>
    <w:rsid w:val="00D17098"/>
    <w:rsid w:val="00D1781D"/>
    <w:rsid w:val="00D23DC0"/>
    <w:rsid w:val="00D24A63"/>
    <w:rsid w:val="00D264AE"/>
    <w:rsid w:val="00D2737A"/>
    <w:rsid w:val="00D2791C"/>
    <w:rsid w:val="00D32A25"/>
    <w:rsid w:val="00D34942"/>
    <w:rsid w:val="00D35126"/>
    <w:rsid w:val="00D37C1F"/>
    <w:rsid w:val="00D42318"/>
    <w:rsid w:val="00D4367E"/>
    <w:rsid w:val="00D4472B"/>
    <w:rsid w:val="00D45A74"/>
    <w:rsid w:val="00D47152"/>
    <w:rsid w:val="00D47DE9"/>
    <w:rsid w:val="00D554EE"/>
    <w:rsid w:val="00D6049B"/>
    <w:rsid w:val="00D60868"/>
    <w:rsid w:val="00D628C8"/>
    <w:rsid w:val="00D64BA9"/>
    <w:rsid w:val="00D650E9"/>
    <w:rsid w:val="00D65FBC"/>
    <w:rsid w:val="00D67427"/>
    <w:rsid w:val="00D71E7D"/>
    <w:rsid w:val="00D7434F"/>
    <w:rsid w:val="00D813EF"/>
    <w:rsid w:val="00D84357"/>
    <w:rsid w:val="00D858E3"/>
    <w:rsid w:val="00D861E4"/>
    <w:rsid w:val="00D873A5"/>
    <w:rsid w:val="00D9092C"/>
    <w:rsid w:val="00D90A62"/>
    <w:rsid w:val="00D92497"/>
    <w:rsid w:val="00D93809"/>
    <w:rsid w:val="00D97FAC"/>
    <w:rsid w:val="00DA1E63"/>
    <w:rsid w:val="00DA2AA9"/>
    <w:rsid w:val="00DA4272"/>
    <w:rsid w:val="00DA73FC"/>
    <w:rsid w:val="00DB1D24"/>
    <w:rsid w:val="00DB3956"/>
    <w:rsid w:val="00DB3C23"/>
    <w:rsid w:val="00DB7FDC"/>
    <w:rsid w:val="00DC0256"/>
    <w:rsid w:val="00DC0603"/>
    <w:rsid w:val="00DC21C5"/>
    <w:rsid w:val="00DC6C52"/>
    <w:rsid w:val="00DD0D2A"/>
    <w:rsid w:val="00DD2436"/>
    <w:rsid w:val="00DD393E"/>
    <w:rsid w:val="00DD7866"/>
    <w:rsid w:val="00DD7CE8"/>
    <w:rsid w:val="00DE0E07"/>
    <w:rsid w:val="00DE196E"/>
    <w:rsid w:val="00DE1E35"/>
    <w:rsid w:val="00DE2032"/>
    <w:rsid w:val="00DF099F"/>
    <w:rsid w:val="00DF12E3"/>
    <w:rsid w:val="00DF36F7"/>
    <w:rsid w:val="00DF398B"/>
    <w:rsid w:val="00DF4C0C"/>
    <w:rsid w:val="00E01CDF"/>
    <w:rsid w:val="00E03B79"/>
    <w:rsid w:val="00E04156"/>
    <w:rsid w:val="00E04DCF"/>
    <w:rsid w:val="00E05943"/>
    <w:rsid w:val="00E05ABA"/>
    <w:rsid w:val="00E06E80"/>
    <w:rsid w:val="00E07814"/>
    <w:rsid w:val="00E11DD1"/>
    <w:rsid w:val="00E125EB"/>
    <w:rsid w:val="00E137F8"/>
    <w:rsid w:val="00E13F76"/>
    <w:rsid w:val="00E16F04"/>
    <w:rsid w:val="00E2003F"/>
    <w:rsid w:val="00E215F4"/>
    <w:rsid w:val="00E22525"/>
    <w:rsid w:val="00E22851"/>
    <w:rsid w:val="00E2377F"/>
    <w:rsid w:val="00E2416A"/>
    <w:rsid w:val="00E2493E"/>
    <w:rsid w:val="00E2598C"/>
    <w:rsid w:val="00E272EE"/>
    <w:rsid w:val="00E273C0"/>
    <w:rsid w:val="00E27A12"/>
    <w:rsid w:val="00E34B27"/>
    <w:rsid w:val="00E3522D"/>
    <w:rsid w:val="00E36EA8"/>
    <w:rsid w:val="00E3757C"/>
    <w:rsid w:val="00E37C08"/>
    <w:rsid w:val="00E403AE"/>
    <w:rsid w:val="00E41FBA"/>
    <w:rsid w:val="00E44138"/>
    <w:rsid w:val="00E459F2"/>
    <w:rsid w:val="00E45EA4"/>
    <w:rsid w:val="00E4686F"/>
    <w:rsid w:val="00E4755F"/>
    <w:rsid w:val="00E5085D"/>
    <w:rsid w:val="00E51F21"/>
    <w:rsid w:val="00E520B3"/>
    <w:rsid w:val="00E53AA3"/>
    <w:rsid w:val="00E5466D"/>
    <w:rsid w:val="00E55439"/>
    <w:rsid w:val="00E63B75"/>
    <w:rsid w:val="00E701D3"/>
    <w:rsid w:val="00E70E1C"/>
    <w:rsid w:val="00E71270"/>
    <w:rsid w:val="00E71434"/>
    <w:rsid w:val="00E7153F"/>
    <w:rsid w:val="00E71EE2"/>
    <w:rsid w:val="00E7372A"/>
    <w:rsid w:val="00E76187"/>
    <w:rsid w:val="00E817F7"/>
    <w:rsid w:val="00E82CFD"/>
    <w:rsid w:val="00E830DA"/>
    <w:rsid w:val="00E86D1D"/>
    <w:rsid w:val="00E90C13"/>
    <w:rsid w:val="00E93573"/>
    <w:rsid w:val="00E943F2"/>
    <w:rsid w:val="00E946CE"/>
    <w:rsid w:val="00E96904"/>
    <w:rsid w:val="00E9711E"/>
    <w:rsid w:val="00EA15FE"/>
    <w:rsid w:val="00EA1645"/>
    <w:rsid w:val="00EA2633"/>
    <w:rsid w:val="00EA3247"/>
    <w:rsid w:val="00EA3909"/>
    <w:rsid w:val="00EA4588"/>
    <w:rsid w:val="00EB0F01"/>
    <w:rsid w:val="00EB23E6"/>
    <w:rsid w:val="00EB34B0"/>
    <w:rsid w:val="00EB4DE1"/>
    <w:rsid w:val="00EC02FA"/>
    <w:rsid w:val="00EC33AB"/>
    <w:rsid w:val="00EC4AEF"/>
    <w:rsid w:val="00EC59A0"/>
    <w:rsid w:val="00EC6FA3"/>
    <w:rsid w:val="00EC75E2"/>
    <w:rsid w:val="00ED1736"/>
    <w:rsid w:val="00ED4E93"/>
    <w:rsid w:val="00ED7D13"/>
    <w:rsid w:val="00EE0C69"/>
    <w:rsid w:val="00EE1364"/>
    <w:rsid w:val="00EE2452"/>
    <w:rsid w:val="00EE2F2D"/>
    <w:rsid w:val="00EE47A9"/>
    <w:rsid w:val="00EE47D8"/>
    <w:rsid w:val="00EE74EC"/>
    <w:rsid w:val="00EF60A5"/>
    <w:rsid w:val="00EF6A5F"/>
    <w:rsid w:val="00EF7974"/>
    <w:rsid w:val="00F01EEF"/>
    <w:rsid w:val="00F02E4B"/>
    <w:rsid w:val="00F034E5"/>
    <w:rsid w:val="00F03608"/>
    <w:rsid w:val="00F039AC"/>
    <w:rsid w:val="00F03AB5"/>
    <w:rsid w:val="00F03FBD"/>
    <w:rsid w:val="00F10545"/>
    <w:rsid w:val="00F124EB"/>
    <w:rsid w:val="00F13115"/>
    <w:rsid w:val="00F143E2"/>
    <w:rsid w:val="00F23B95"/>
    <w:rsid w:val="00F319B6"/>
    <w:rsid w:val="00F366C1"/>
    <w:rsid w:val="00F369CF"/>
    <w:rsid w:val="00F37BB5"/>
    <w:rsid w:val="00F37C9E"/>
    <w:rsid w:val="00F407CE"/>
    <w:rsid w:val="00F40B18"/>
    <w:rsid w:val="00F4305D"/>
    <w:rsid w:val="00F434E5"/>
    <w:rsid w:val="00F44554"/>
    <w:rsid w:val="00F46497"/>
    <w:rsid w:val="00F47423"/>
    <w:rsid w:val="00F478E8"/>
    <w:rsid w:val="00F50D84"/>
    <w:rsid w:val="00F53E39"/>
    <w:rsid w:val="00F54153"/>
    <w:rsid w:val="00F558F3"/>
    <w:rsid w:val="00F5653A"/>
    <w:rsid w:val="00F63EB5"/>
    <w:rsid w:val="00F6453E"/>
    <w:rsid w:val="00F65AFA"/>
    <w:rsid w:val="00F667EF"/>
    <w:rsid w:val="00F679C3"/>
    <w:rsid w:val="00F67E0F"/>
    <w:rsid w:val="00F71D1F"/>
    <w:rsid w:val="00F7203F"/>
    <w:rsid w:val="00F7252F"/>
    <w:rsid w:val="00F73143"/>
    <w:rsid w:val="00F7317F"/>
    <w:rsid w:val="00F772CA"/>
    <w:rsid w:val="00F809DB"/>
    <w:rsid w:val="00F8400E"/>
    <w:rsid w:val="00F84EB7"/>
    <w:rsid w:val="00F87B51"/>
    <w:rsid w:val="00F90926"/>
    <w:rsid w:val="00F915CF"/>
    <w:rsid w:val="00F91C53"/>
    <w:rsid w:val="00F92591"/>
    <w:rsid w:val="00F95E16"/>
    <w:rsid w:val="00FA0ED5"/>
    <w:rsid w:val="00FA1A6C"/>
    <w:rsid w:val="00FA3517"/>
    <w:rsid w:val="00FA74F9"/>
    <w:rsid w:val="00FB4B4F"/>
    <w:rsid w:val="00FC06B2"/>
    <w:rsid w:val="00FC5E15"/>
    <w:rsid w:val="00FD0FF3"/>
    <w:rsid w:val="00FD1338"/>
    <w:rsid w:val="00FD1E07"/>
    <w:rsid w:val="00FD3971"/>
    <w:rsid w:val="00FD3BC0"/>
    <w:rsid w:val="00FE71FE"/>
    <w:rsid w:val="00FE7656"/>
    <w:rsid w:val="00FE7910"/>
    <w:rsid w:val="00FF05B9"/>
    <w:rsid w:val="00FF06A1"/>
    <w:rsid w:val="00FF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2AB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34B0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EB34B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B34B0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B34B0"/>
    <w:rPr>
      <w:sz w:val="22"/>
      <w:szCs w:val="22"/>
    </w:rPr>
  </w:style>
  <w:style w:type="character" w:styleId="CommentReference">
    <w:name w:val="annotation reference"/>
    <w:uiPriority w:val="99"/>
    <w:semiHidden/>
    <w:unhideWhenUsed/>
    <w:rsid w:val="004C54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54DE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4C54DE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54D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C54DE"/>
    <w:rPr>
      <w:b/>
      <w:bCs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4DE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4C54DE"/>
    <w:rPr>
      <w:rFonts w:ascii="Segoe UI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72"/>
    <w:qFormat/>
    <w:rsid w:val="004C6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1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nnichols_cb4/Desktop/personal/Adjuncting/Materials/Lab1/IST659_Lab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06D7A6-D848-EB43-B38D-4219B3200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IST659_Lab 1.dotx</Template>
  <TotalTime>0</TotalTime>
  <Pages>1</Pages>
  <Words>318</Words>
  <Characters>1814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Nichols</dc:creator>
  <cp:keywords/>
  <cp:lastModifiedBy>Ben Nichols</cp:lastModifiedBy>
  <cp:revision>2</cp:revision>
  <cp:lastPrinted>2018-01-29T16:56:00Z</cp:lastPrinted>
  <dcterms:created xsi:type="dcterms:W3CDTF">2018-09-10T12:18:00Z</dcterms:created>
  <dcterms:modified xsi:type="dcterms:W3CDTF">2018-09-10T12:19:00Z</dcterms:modified>
</cp:coreProperties>
</file>